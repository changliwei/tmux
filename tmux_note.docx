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06385804"/>
        <w:docPartObj>
          <w:docPartGallery w:val="Cover Pages"/>
          <w:docPartUnique/>
        </w:docPartObj>
      </w:sdtPr>
      <w:sdtEndPr/>
      <w:sdtContent>
        <w:p w:rsidR="00721AAD" w:rsidRDefault="00721AAD" w:rsidP="005E6167">
          <w:pPr>
            <w:widowControl/>
            <w:autoSpaceDE/>
            <w:autoSpaceDN/>
            <w:adjustRightInd/>
            <w:spacing w:line="240" w:lineRule="auto"/>
            <w:ind w:firstLine="420"/>
            <w:rPr>
              <w:rFonts w:ascii="Arial" w:hAnsi="Arial" w:cs="Arial"/>
              <w:b/>
              <w:bCs/>
              <w:sz w:val="32"/>
              <w:szCs w:val="32"/>
            </w:rPr>
          </w:pPr>
          <w:r w:rsidRPr="00721AAD">
            <w:rPr>
              <w:rFonts w:ascii="Arial" w:hAnsi="Arial" w:cs="Arial"/>
              <w:b/>
              <w:bCs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EEFE34C" wp14:editId="33EFD0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组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地址"/>
                                    <w:id w:val="795097981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721AAD" w:rsidRDefault="00721AAD">
                                      <w:pPr>
                                        <w:pStyle w:val="aff2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年份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5-23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21AAD" w:rsidRDefault="00721AAD">
                                      <w:pPr>
                                        <w:pStyle w:val="aff2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标题"/>
                                    <w:id w:val="7950979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1AAD" w:rsidRDefault="005E6167" w:rsidP="005E6167">
                                      <w:pPr>
                                        <w:ind w:firstLine="1440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</w:t>
                                      </w:r>
                                      <w:r w:rsidR="00721AAD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mux</w:t>
                                      </w:r>
                                      <w:proofErr w:type="spellEnd"/>
                                      <w:r w:rsidR="00721AAD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学习笔记</w:t>
                                      </w:r>
                                    </w:p>
                                  </w:sdtContent>
                                </w:sdt>
                                <w:p w:rsidR="00721AAD" w:rsidRDefault="00721AAD" w:rsidP="005E6167">
                                  <w:pPr>
                                    <w:ind w:firstLine="800"/>
                                    <w:jc w:val="right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作者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1AAD" w:rsidRPr="00721AAD" w:rsidRDefault="00721AAD" w:rsidP="005E6167">
                                      <w:pPr>
                                        <w:ind w:firstLine="560"/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721AAD">
                                        <w:rPr>
                                          <w:rFonts w:hint="eastAsia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liwill</w:t>
                                      </w:r>
                                      <w:proofErr w:type="spellEnd"/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1AAD" w:rsidRDefault="00721AAD">
                                  <w:pPr>
                                    <w:pStyle w:val="aff2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76" o:spid="_x0000_s1026" style="position:absolute;left:0;text-align:left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地址"/>
                              <w:id w:val="795097981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721AAD" w:rsidRDefault="00721AAD">
                                <w:pPr>
                                  <w:pStyle w:val="aff2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年份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5-23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21AAD" w:rsidRDefault="00721AAD">
                                <w:pPr>
                                  <w:pStyle w:val="aff2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标题"/>
                              <w:id w:val="7950979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1AAD" w:rsidRDefault="005E6167" w:rsidP="005E6167">
                                <w:pPr>
                                  <w:ind w:firstLine="144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</w:t>
                                </w:r>
                                <w:r w:rsidR="00721AAD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mux</w:t>
                                </w:r>
                                <w:proofErr w:type="spellEnd"/>
                                <w:r w:rsidR="00721AAD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学习笔记</w:t>
                                </w:r>
                              </w:p>
                            </w:sdtContent>
                          </w:sdt>
                          <w:p w:rsidR="00721AAD" w:rsidRDefault="00721AAD" w:rsidP="005E6167">
                            <w:pPr>
                              <w:ind w:firstLine="800"/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作者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1AAD" w:rsidRPr="00721AAD" w:rsidRDefault="00721AAD" w:rsidP="005E6167">
                                <w:pPr>
                                  <w:ind w:firstLine="560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721AAD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liwill</w:t>
                                </w:r>
                                <w:proofErr w:type="spellEnd"/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721AAD" w:rsidRDefault="00721AAD">
                            <w:pPr>
                              <w:pStyle w:val="aff2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721AAD" w:rsidRDefault="005E6167" w:rsidP="004D4180">
      <w:pPr>
        <w:pStyle w:val="af3"/>
        <w:ind w:firstLine="643"/>
      </w:pPr>
      <w:proofErr w:type="spellStart"/>
      <w:r>
        <w:lastRenderedPageBreak/>
        <w:t>t</w:t>
      </w:r>
      <w:r w:rsidR="00721AAD">
        <w:rPr>
          <w:rFonts w:hint="eastAsia"/>
        </w:rPr>
        <w:t>mux</w:t>
      </w:r>
      <w:proofErr w:type="spellEnd"/>
      <w:r w:rsidR="00721AAD">
        <w:rPr>
          <w:rFonts w:hint="eastAsia"/>
        </w:rPr>
        <w:t>学习笔记</w:t>
      </w:r>
      <w:r w:rsidR="00721AAD">
        <w:br/>
      </w:r>
    </w:p>
    <w:p w:rsidR="00721AAD" w:rsidRDefault="004D4180" w:rsidP="004D4180">
      <w:pPr>
        <w:ind w:firstLine="420"/>
        <w:jc w:val="center"/>
      </w:pPr>
      <w:proofErr w:type="spellStart"/>
      <w:proofErr w:type="gramStart"/>
      <w:r>
        <w:rPr>
          <w:rFonts w:hint="eastAsia"/>
        </w:rPr>
        <w:t>liwill</w:t>
      </w:r>
      <w:proofErr w:type="spellEnd"/>
      <w:proofErr w:type="gramEnd"/>
    </w:p>
    <w:p w:rsidR="004D4180" w:rsidRDefault="004D4180">
      <w:pPr>
        <w:widowControl/>
        <w:autoSpaceDE/>
        <w:autoSpaceDN/>
        <w:adjustRightInd/>
        <w:spacing w:line="240" w:lineRule="auto"/>
        <w:ind w:firstLineChars="0" w:firstLine="0"/>
      </w:pPr>
      <w:r>
        <w:br w:type="page"/>
      </w:r>
    </w:p>
    <w:p w:rsidR="00721AAD" w:rsidRDefault="005E6167" w:rsidP="00721AAD">
      <w:pPr>
        <w:pStyle w:val="1"/>
      </w:pPr>
      <w:proofErr w:type="spellStart"/>
      <w:r>
        <w:rPr>
          <w:rFonts w:hint="eastAsia"/>
        </w:rPr>
        <w:lastRenderedPageBreak/>
        <w:t>t</w:t>
      </w:r>
      <w:r w:rsidR="00721AAD">
        <w:rPr>
          <w:rFonts w:hint="eastAsia"/>
        </w:rPr>
        <w:t>mux</w:t>
      </w:r>
      <w:proofErr w:type="spellEnd"/>
      <w:r w:rsidR="00721AAD">
        <w:rPr>
          <w:rFonts w:hint="eastAsia"/>
        </w:rPr>
        <w:t>简介</w:t>
      </w:r>
    </w:p>
    <w:p w:rsidR="00721AAD" w:rsidRDefault="00721AAD" w:rsidP="00721AAD">
      <w:pPr>
        <w:pStyle w:val="2"/>
      </w:pPr>
      <w:r>
        <w:rPr>
          <w:rFonts w:hint="eastAsia"/>
        </w:rPr>
        <w:t>什么是</w:t>
      </w:r>
      <w:proofErr w:type="spellStart"/>
      <w:r w:rsidR="005E6167">
        <w:rPr>
          <w:rFonts w:hint="eastAsia"/>
        </w:rPr>
        <w:t>t</w:t>
      </w:r>
      <w:r>
        <w:t>mux</w:t>
      </w:r>
      <w:proofErr w:type="spellEnd"/>
      <w:r>
        <w:t>?</w:t>
      </w:r>
    </w:p>
    <w:p w:rsidR="005E6167" w:rsidRDefault="005E6167" w:rsidP="005E6167">
      <w:pPr>
        <w:ind w:firstLine="420"/>
      </w:pPr>
      <w:proofErr w:type="spellStart"/>
      <w:r>
        <w:rPr>
          <w:rFonts w:hint="eastAsia"/>
        </w:rPr>
        <w:t>t</w:t>
      </w:r>
      <w:r w:rsidR="00721AAD">
        <w:t>mux</w:t>
      </w:r>
      <w:proofErr w:type="spellEnd"/>
      <w:r w:rsidR="00721AAD">
        <w:rPr>
          <w:rFonts w:hint="eastAsia"/>
        </w:rPr>
        <w:t>是</w:t>
      </w:r>
      <w:r w:rsidR="00721AAD">
        <w:t>Terminal multiplexer</w:t>
      </w:r>
      <w:r w:rsidR="00721AAD">
        <w:rPr>
          <w:rFonts w:hint="eastAsia"/>
        </w:rPr>
        <w:t>的缩写，即终端复用器</w:t>
      </w:r>
      <w:r>
        <w:rPr>
          <w:rFonts w:hint="eastAsia"/>
        </w:rPr>
        <w:t>。</w:t>
      </w:r>
      <w:proofErr w:type="spellStart"/>
      <w:r>
        <w:t>Tmux</w:t>
      </w:r>
      <w:proofErr w:type="spellEnd"/>
      <w:r>
        <w:rPr>
          <w:rFonts w:hint="eastAsia"/>
        </w:rPr>
        <w:t>能够在单个环境运行多个终端，窗口，这些终端或者窗口拥有各自的进程或者程序。例如可以运行</w:t>
      </w:r>
      <w:proofErr w:type="spellStart"/>
      <w:r>
        <w:t>tmux</w:t>
      </w:r>
      <w:proofErr w:type="spellEnd"/>
      <w:r>
        <w:rPr>
          <w:rFonts w:hint="eastAsia"/>
        </w:rPr>
        <w:t>加载</w:t>
      </w:r>
      <w:r>
        <w:t>vim</w:t>
      </w:r>
      <w:r>
        <w:rPr>
          <w:rFonts w:hint="eastAsia"/>
        </w:rPr>
        <w:t>，同时创建新的窗口，开启数据库控制并且在这些程序之间以单个回话的方式切换。简言之</w:t>
      </w:r>
      <w:proofErr w:type="spellStart"/>
      <w:r>
        <w:t>tmux</w:t>
      </w:r>
      <w:proofErr w:type="spellEnd"/>
      <w:r>
        <w:rPr>
          <w:rFonts w:hint="eastAsia"/>
        </w:rPr>
        <w:t>是一种类似</w:t>
      </w:r>
      <w:r>
        <w:t>sc</w:t>
      </w:r>
      <w:r>
        <w:rPr>
          <w:rFonts w:hint="eastAsia"/>
        </w:rPr>
        <w:t>r</w:t>
      </w:r>
      <w:r>
        <w:t>een</w:t>
      </w:r>
      <w:r>
        <w:rPr>
          <w:rFonts w:hint="eastAsia"/>
        </w:rPr>
        <w:t>的工具，比</w:t>
      </w:r>
      <w:r>
        <w:t>screen</w:t>
      </w:r>
      <w:r>
        <w:rPr>
          <w:rFonts w:hint="eastAsia"/>
        </w:rPr>
        <w:t>更强大。适合当个终端或者回话下，并行操作多个窗口；</w:t>
      </w:r>
      <w:proofErr w:type="gramStart"/>
      <w:r>
        <w:rPr>
          <w:rFonts w:hint="eastAsia"/>
        </w:rPr>
        <w:t>绘话的</w:t>
      </w:r>
      <w:proofErr w:type="gramEnd"/>
      <w:r>
        <w:rPr>
          <w:rFonts w:hint="eastAsia"/>
        </w:rPr>
        <w:t>形式便于保留上次操作结果，适合于连续性操作；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适合于长时间占时操作。太诱人了，下边且听我娓娓道来。</w:t>
      </w:r>
    </w:p>
    <w:p w:rsidR="005E6167" w:rsidRDefault="005E6167" w:rsidP="005E6167">
      <w:pPr>
        <w:pStyle w:val="2"/>
      </w:pPr>
      <w:proofErr w:type="spellStart"/>
      <w:r>
        <w:t>tmux</w:t>
      </w:r>
      <w:proofErr w:type="spellEnd"/>
      <w:r>
        <w:rPr>
          <w:rFonts w:hint="eastAsia"/>
        </w:rPr>
        <w:t>安装</w:t>
      </w:r>
    </w:p>
    <w:p w:rsidR="005E6167" w:rsidRDefault="005E6167" w:rsidP="005E6167">
      <w:pPr>
        <w:ind w:firstLine="420"/>
      </w:pPr>
      <w:r>
        <w:rPr>
          <w:rFonts w:hint="eastAsia"/>
        </w:rPr>
        <w:t>依据发行版的不同采用不同的安装方法，可以到</w:t>
      </w:r>
      <w:proofErr w:type="spellStart"/>
      <w:r>
        <w:t>sourceforge</w:t>
      </w:r>
      <w:proofErr w:type="spellEnd"/>
      <w:r>
        <w:rPr>
          <w:rFonts w:hint="eastAsia"/>
        </w:rPr>
        <w:t>搜索下载源码编译安装，也可以使用发行版本的软件仓库安装。例如</w:t>
      </w:r>
      <w:r>
        <w:rPr>
          <w:rFonts w:hint="eastAsia"/>
        </w:rPr>
        <w:t>RHEL</w:t>
      </w:r>
      <w:r>
        <w:rPr>
          <w:rFonts w:hint="eastAsia"/>
        </w:rPr>
        <w:t>系列。</w:t>
      </w:r>
    </w:p>
    <w:p w:rsidR="005E6167" w:rsidRDefault="005E6167" w:rsidP="005E6167">
      <w:pPr>
        <w:ind w:firstLine="420"/>
      </w:pPr>
      <w:proofErr w:type="gramStart"/>
      <w:r>
        <w:t>yum</w:t>
      </w:r>
      <w:proofErr w:type="gramEnd"/>
      <w:r>
        <w:t xml:space="preserve"> -y install </w:t>
      </w:r>
      <w:proofErr w:type="spellStart"/>
      <w:r>
        <w:t>tmux</w:t>
      </w:r>
      <w:proofErr w:type="spellEnd"/>
    </w:p>
    <w:p w:rsidR="005E6167" w:rsidRDefault="005E6167" w:rsidP="005E6167">
      <w:pPr>
        <w:ind w:firstLine="420"/>
      </w:pPr>
      <w:proofErr w:type="spellStart"/>
      <w:r>
        <w:t>Debian</w:t>
      </w:r>
      <w:proofErr w:type="spellEnd"/>
      <w:r>
        <w:t>/</w:t>
      </w:r>
      <w:proofErr w:type="spellStart"/>
      <w:r>
        <w:t>ubuntu</w:t>
      </w:r>
      <w:proofErr w:type="spellEnd"/>
      <w:r>
        <w:rPr>
          <w:rFonts w:hint="eastAsia"/>
        </w:rPr>
        <w:t>系列</w:t>
      </w:r>
    </w:p>
    <w:p w:rsidR="005E6167" w:rsidRDefault="005E6167" w:rsidP="005E6167">
      <w:pPr>
        <w:ind w:firstLine="420"/>
      </w:pPr>
      <w:proofErr w:type="gramStart"/>
      <w:r>
        <w:rPr>
          <w:rFonts w:hint="eastAsia"/>
        </w:rPr>
        <w:t>a</w:t>
      </w:r>
      <w:r>
        <w:t>pt-get</w:t>
      </w:r>
      <w:proofErr w:type="gramEnd"/>
      <w:r>
        <w:rPr>
          <w:rFonts w:hint="eastAsia"/>
        </w:rPr>
        <w:t xml:space="preserve"> -y insta</w:t>
      </w:r>
      <w:r>
        <w:t xml:space="preserve">ll </w:t>
      </w:r>
      <w:proofErr w:type="spellStart"/>
      <w:r>
        <w:t>tmux</w:t>
      </w:r>
      <w:proofErr w:type="spellEnd"/>
    </w:p>
    <w:p w:rsidR="005E6167" w:rsidRDefault="005E6167" w:rsidP="005E6167">
      <w:pPr>
        <w:pStyle w:val="2"/>
      </w:pPr>
      <w:r>
        <w:rPr>
          <w:rFonts w:hint="eastAsia"/>
        </w:rPr>
        <w:t>使用</w:t>
      </w:r>
      <w:proofErr w:type="spellStart"/>
      <w:r>
        <w:t>tmux</w:t>
      </w:r>
      <w:proofErr w:type="spellEnd"/>
    </w:p>
    <w:p w:rsidR="004D4180" w:rsidRDefault="004D4180" w:rsidP="004D4180">
      <w:pPr>
        <w:ind w:firstLine="420"/>
      </w:pPr>
      <w:r>
        <w:rPr>
          <w:rFonts w:hint="eastAsia"/>
        </w:rPr>
        <w:t>好了迫不及待了，我们开启</w:t>
      </w:r>
      <w:proofErr w:type="spellStart"/>
      <w:r>
        <w:t>tmux</w:t>
      </w:r>
      <w:proofErr w:type="spellEnd"/>
      <w:r>
        <w:rPr>
          <w:rFonts w:hint="eastAsia"/>
        </w:rPr>
        <w:t>之旅吧！</w:t>
      </w:r>
    </w:p>
    <w:p w:rsidR="004D4180" w:rsidRDefault="004D4180" w:rsidP="004D4180">
      <w:pPr>
        <w:ind w:firstLine="420"/>
      </w:pPr>
      <w:r>
        <w:rPr>
          <w:rFonts w:hint="eastAsia"/>
        </w:rPr>
        <w:t>直接敲入</w:t>
      </w:r>
      <w:proofErr w:type="spellStart"/>
      <w:r>
        <w:t>tmux</w:t>
      </w:r>
      <w:proofErr w:type="spellEnd"/>
      <w:r>
        <w:rPr>
          <w:rFonts w:hint="eastAsia"/>
        </w:rPr>
        <w:t>是可以建立</w:t>
      </w:r>
      <w:r>
        <w:t>session</w:t>
      </w:r>
      <w:r>
        <w:rPr>
          <w:rFonts w:hint="eastAsia"/>
        </w:rPr>
        <w:t>的，再使用</w:t>
      </w:r>
      <w:r>
        <w:t>exit</w:t>
      </w:r>
      <w:r>
        <w:rPr>
          <w:rFonts w:hint="eastAsia"/>
        </w:rPr>
        <w:t>退出，</w:t>
      </w:r>
      <w:proofErr w:type="spellStart"/>
      <w:r>
        <w:t>tmux</w:t>
      </w:r>
      <w:proofErr w:type="spellEnd"/>
      <w:r>
        <w:rPr>
          <w:rFonts w:hint="eastAsia"/>
        </w:rPr>
        <w:t>默认的</w:t>
      </w:r>
      <w:r>
        <w:t>session</w:t>
      </w:r>
      <w:r>
        <w:rPr>
          <w:rFonts w:hint="eastAsia"/>
        </w:rPr>
        <w:t>名字为</w:t>
      </w:r>
      <w:r>
        <w:rPr>
          <w:rFonts w:hint="eastAsia"/>
        </w:rPr>
        <w:t>0</w:t>
      </w:r>
      <w:r>
        <w:rPr>
          <w:rFonts w:hint="eastAsia"/>
        </w:rPr>
        <w:t>。（后面会介绍更加优雅的操作方式），确实很简单吧。</w:t>
      </w:r>
    </w:p>
    <w:p w:rsidR="004D4180" w:rsidRDefault="004D4180" w:rsidP="004D4180">
      <w:pPr>
        <w:ind w:firstLine="420"/>
      </w:pPr>
      <w:r>
        <w:rPr>
          <w:rFonts w:hint="eastAsia"/>
        </w:rPr>
        <w:t>在开始正式之旅之前，先声明一下，本文的操作是最简单的操作，我尽量介绍使用最简洁的命令形式。例如关于创建</w:t>
      </w:r>
      <w:r>
        <w:t>session</w:t>
      </w:r>
      <w:r>
        <w:rPr>
          <w:rFonts w:hint="eastAsia"/>
        </w:rPr>
        <w:t>我直接会说使用</w:t>
      </w:r>
      <w:proofErr w:type="spellStart"/>
      <w:r>
        <w:t>tmux</w:t>
      </w:r>
      <w:proofErr w:type="spellEnd"/>
      <w:r>
        <w:t xml:space="preserve"> new -s session_0</w:t>
      </w:r>
      <w:r>
        <w:rPr>
          <w:rFonts w:hint="eastAsia"/>
        </w:rPr>
        <w:t>，而不会先介绍</w:t>
      </w:r>
      <w:proofErr w:type="spellStart"/>
      <w:r>
        <w:t>tmux</w:t>
      </w:r>
      <w:proofErr w:type="spellEnd"/>
      <w:r>
        <w:t xml:space="preserve"> new-session -s session_0 </w:t>
      </w:r>
      <w:r>
        <w:rPr>
          <w:rFonts w:hint="eastAsia"/>
        </w:rPr>
        <w:t>这种形式，因为这家伙太懒了，不想多谢一个字。好了开始吧。</w:t>
      </w:r>
    </w:p>
    <w:p w:rsidR="00B06B92" w:rsidRDefault="00B06B92" w:rsidP="00B06B92">
      <w:pPr>
        <w:pStyle w:val="1"/>
      </w:pPr>
      <w:proofErr w:type="spellStart"/>
      <w:r>
        <w:t>t</w:t>
      </w:r>
      <w:r>
        <w:rPr>
          <w:rFonts w:hint="eastAsia"/>
        </w:rPr>
        <w:t>mux</w:t>
      </w:r>
      <w:proofErr w:type="spellEnd"/>
      <w:r>
        <w:rPr>
          <w:rFonts w:hint="eastAsia"/>
        </w:rPr>
        <w:t>操作</w:t>
      </w:r>
    </w:p>
    <w:p w:rsidR="004D4180" w:rsidRDefault="004D4180" w:rsidP="00E70B6D">
      <w:pPr>
        <w:pStyle w:val="2"/>
      </w:pPr>
      <w:proofErr w:type="gramStart"/>
      <w:r>
        <w:rPr>
          <w:rFonts w:hint="eastAsia"/>
        </w:rPr>
        <w:t>创建</w:t>
      </w:r>
      <w:r w:rsidR="00E70B6D">
        <w:rPr>
          <w:rFonts w:hint="eastAsia"/>
        </w:rPr>
        <w:t>绘</w:t>
      </w:r>
      <w:r>
        <w:rPr>
          <w:rFonts w:hint="eastAsia"/>
        </w:rPr>
        <w:t>话</w:t>
      </w:r>
      <w:proofErr w:type="gramEnd"/>
      <w:r>
        <w:t>session</w:t>
      </w:r>
    </w:p>
    <w:p w:rsidR="004D4180" w:rsidRDefault="004D4180" w:rsidP="004D4180">
      <w:pPr>
        <w:ind w:firstLine="420"/>
      </w:pPr>
      <w:r>
        <w:rPr>
          <w:rFonts w:hint="eastAsia"/>
        </w:rPr>
        <w:t>前面已经介绍了创建</w:t>
      </w:r>
      <w:r>
        <w:t>session</w:t>
      </w:r>
      <w:r>
        <w:rPr>
          <w:rFonts w:hint="eastAsia"/>
        </w:rPr>
        <w:t>了，再重复一遍</w:t>
      </w:r>
    </w:p>
    <w:p w:rsidR="004D4180" w:rsidRDefault="004D4180" w:rsidP="004D4180">
      <w:pPr>
        <w:ind w:firstLine="420"/>
      </w:pPr>
      <w:proofErr w:type="spellStart"/>
      <w:r>
        <w:t>tmux</w:t>
      </w:r>
      <w:proofErr w:type="spellEnd"/>
      <w:r>
        <w:t xml:space="preserve"> new -s session_0</w:t>
      </w:r>
      <w:r w:rsidR="00224559">
        <w:t xml:space="preserve">  #s</w:t>
      </w:r>
      <w:r w:rsidR="00224559">
        <w:rPr>
          <w:rFonts w:hint="eastAsia"/>
        </w:rPr>
        <w:t>是</w:t>
      </w:r>
      <w:r w:rsidR="00224559">
        <w:t>session</w:t>
      </w:r>
      <w:r w:rsidR="00224559">
        <w:rPr>
          <w:rFonts w:hint="eastAsia"/>
        </w:rPr>
        <w:t>的缩写</w:t>
      </w:r>
    </w:p>
    <w:p w:rsidR="004D4180" w:rsidRDefault="00412810" w:rsidP="004D4180">
      <w:pPr>
        <w:ind w:firstLine="420"/>
      </w:pPr>
      <w:r>
        <w:rPr>
          <w:rFonts w:hint="eastAsia"/>
        </w:rPr>
        <w:lastRenderedPageBreak/>
        <w:t>如下图</w:t>
      </w:r>
      <w:r>
        <w:t>,</w:t>
      </w:r>
      <w:r>
        <w:rPr>
          <w:rFonts w:hint="eastAsia"/>
        </w:rPr>
        <w:t>很容易创建了一个名字叫做</w:t>
      </w:r>
      <w:r>
        <w:t>session_0</w:t>
      </w:r>
      <w:r>
        <w:rPr>
          <w:rFonts w:hint="eastAsia"/>
        </w:rPr>
        <w:t>的绘画，使用</w:t>
      </w:r>
      <w:r>
        <w:t>exit</w:t>
      </w:r>
      <w:r>
        <w:rPr>
          <w:rFonts w:hint="eastAsia"/>
        </w:rPr>
        <w:t>退出（或者快捷键</w:t>
      </w:r>
      <w:proofErr w:type="spellStart"/>
      <w:r>
        <w:t>ctrl+b+d</w:t>
      </w:r>
      <w:proofErr w:type="spellEnd"/>
      <w:r>
        <w:rPr>
          <w:rFonts w:hint="eastAsia"/>
        </w:rPr>
        <w:t>）</w:t>
      </w:r>
    </w:p>
    <w:p w:rsidR="004D4180" w:rsidRPr="00412810" w:rsidRDefault="004D4180" w:rsidP="004D4180">
      <w:pPr>
        <w:ind w:firstLine="420"/>
      </w:pPr>
    </w:p>
    <w:p w:rsidR="004D4180" w:rsidRDefault="004D4180" w:rsidP="004D4180">
      <w:pPr>
        <w:ind w:firstLine="420"/>
        <w:jc w:val="center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99C89" wp14:editId="37770418">
                <wp:simplePos x="0" y="0"/>
                <wp:positionH relativeFrom="column">
                  <wp:posOffset>787400</wp:posOffset>
                </wp:positionH>
                <wp:positionV relativeFrom="paragraph">
                  <wp:posOffset>2428240</wp:posOffset>
                </wp:positionV>
                <wp:extent cx="939800" cy="152400"/>
                <wp:effectExtent l="0" t="0" r="127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62pt;margin-top:191.2pt;width:74pt;height:1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" filled="f" strokecolor="red" strokeweight="2pt"/>
            </w:pict>
          </mc:Fallback>
        </mc:AlternateContent>
      </w:r>
      <w:r>
        <w:rPr>
          <w:noProof/>
          <w:snapToGrid/>
        </w:rPr>
        <w:drawing>
          <wp:inline distT="0" distB="0" distL="0" distR="0" wp14:anchorId="6BE4DBC4" wp14:editId="45CFE03E">
            <wp:extent cx="3820458" cy="26416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496" cy="264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10" w:rsidRDefault="00412810" w:rsidP="00E70B6D">
      <w:pPr>
        <w:pStyle w:val="2"/>
      </w:pPr>
      <w:r>
        <w:rPr>
          <w:rFonts w:hint="eastAsia"/>
        </w:rPr>
        <w:t>断开和连接</w:t>
      </w:r>
      <w:r>
        <w:t>tmux</w:t>
      </w:r>
      <w:r>
        <w:rPr>
          <w:rFonts w:hint="eastAsia"/>
        </w:rPr>
        <w:t xml:space="preserve"> session</w:t>
      </w:r>
    </w:p>
    <w:p w:rsidR="00412810" w:rsidRDefault="00412810" w:rsidP="00412810">
      <w:pPr>
        <w:ind w:firstLine="420"/>
      </w:pPr>
      <w:r>
        <w:rPr>
          <w:rFonts w:hint="eastAsia"/>
        </w:rPr>
        <w:t>很显然如果你足够聪明的话，你会猜到如何断开和连接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2A3A3C">
        <w:rPr>
          <w:rFonts w:hint="eastAsia"/>
        </w:rPr>
        <w:t>即</w:t>
      </w:r>
      <w:r w:rsidR="002A3A3C">
        <w:t>detaching</w:t>
      </w:r>
      <w:r w:rsidR="002A3A3C">
        <w:rPr>
          <w:rFonts w:hint="eastAsia"/>
        </w:rPr>
        <w:t>和</w:t>
      </w:r>
      <w:r w:rsidR="002A3A3C">
        <w:t>attaching</w:t>
      </w:r>
      <w:r w:rsidR="002A3A3C">
        <w:rPr>
          <w:rFonts w:hint="eastAsia"/>
        </w:rPr>
        <w:t>，</w:t>
      </w:r>
      <w:r>
        <w:rPr>
          <w:rFonts w:hint="eastAsia"/>
        </w:rPr>
        <w:t>注意前面的</w:t>
      </w:r>
      <w:r w:rsidR="002A3A3C">
        <w:rPr>
          <w:rFonts w:hint="eastAsia"/>
        </w:rPr>
        <w:t>已经使用</w:t>
      </w:r>
      <w:proofErr w:type="spellStart"/>
      <w:r>
        <w:t>ctrl+b+d</w:t>
      </w:r>
      <w:proofErr w:type="spellEnd"/>
      <w:r w:rsidR="002A3A3C">
        <w:rPr>
          <w:rFonts w:hint="eastAsia"/>
        </w:rPr>
        <w:t>，</w:t>
      </w:r>
      <w:r>
        <w:rPr>
          <w:rFonts w:hint="eastAsia"/>
        </w:rPr>
        <w:t>其实就是</w:t>
      </w:r>
      <w:r w:rsidR="002A3A3C">
        <w:t>d</w:t>
      </w:r>
      <w:r w:rsidR="002A3A3C">
        <w:rPr>
          <w:rFonts w:hint="eastAsia"/>
        </w:rPr>
        <w:t>是</w:t>
      </w:r>
      <w:r w:rsidR="002A3A3C">
        <w:t>detaching</w:t>
      </w:r>
      <w:r w:rsidR="002A3A3C">
        <w:rPr>
          <w:rFonts w:hint="eastAsia"/>
        </w:rPr>
        <w:t>的缩写。</w:t>
      </w:r>
    </w:p>
    <w:p w:rsidR="002A3A3C" w:rsidRDefault="002A3A3C" w:rsidP="00412810">
      <w:pPr>
        <w:ind w:firstLine="420"/>
      </w:pPr>
      <w:proofErr w:type="spellStart"/>
      <w:r>
        <w:rPr>
          <w:rFonts w:hint="eastAsia"/>
        </w:rPr>
        <w:t>c</w:t>
      </w:r>
      <w:r>
        <w:t>rtl+b+d</w:t>
      </w:r>
      <w:proofErr w:type="spellEnd"/>
      <w:r>
        <w:rPr>
          <w:rFonts w:hint="eastAsia"/>
        </w:rPr>
        <w:t>组合键传递出两种信息：</w:t>
      </w:r>
    </w:p>
    <w:p w:rsidR="002A3A3C" w:rsidRDefault="002A3A3C" w:rsidP="002A3A3C">
      <w:pPr>
        <w:pStyle w:val="aff3"/>
        <w:numPr>
          <w:ilvl w:val="0"/>
          <w:numId w:val="19"/>
        </w:numPr>
        <w:ind w:firstLineChars="0"/>
      </w:pPr>
      <w:r>
        <w:t>Detaching</w:t>
      </w:r>
    </w:p>
    <w:p w:rsidR="002A3A3C" w:rsidRDefault="002A3A3C" w:rsidP="002A3A3C">
      <w:pPr>
        <w:pStyle w:val="aff3"/>
        <w:numPr>
          <w:ilvl w:val="0"/>
          <w:numId w:val="19"/>
        </w:numPr>
        <w:ind w:firstLineChars="0"/>
      </w:pPr>
      <w:proofErr w:type="spellStart"/>
      <w:r>
        <w:t>c</w:t>
      </w:r>
      <w:r>
        <w:rPr>
          <w:rFonts w:hint="eastAsia"/>
        </w:rPr>
        <w:t>trl</w:t>
      </w:r>
      <w:r>
        <w:t>+b</w:t>
      </w:r>
      <w:proofErr w:type="spellEnd"/>
      <w:r>
        <w:rPr>
          <w:rFonts w:hint="eastAsia"/>
        </w:rPr>
        <w:t>前缀</w:t>
      </w:r>
    </w:p>
    <w:p w:rsidR="002A3A3C" w:rsidRDefault="002A3A3C" w:rsidP="002A3A3C">
      <w:pPr>
        <w:ind w:firstLine="420"/>
      </w:pPr>
      <w:r>
        <w:rPr>
          <w:rFonts w:hint="eastAsia"/>
        </w:rPr>
        <w:t>好吧这么多了，还没有介绍怎么</w:t>
      </w:r>
      <w:r>
        <w:t>attaching</w:t>
      </w:r>
    </w:p>
    <w:p w:rsidR="002A3A3C" w:rsidRDefault="002A3A3C" w:rsidP="002A3A3C">
      <w:pPr>
        <w:ind w:firstLine="420"/>
      </w:pPr>
      <w:r>
        <w:rPr>
          <w:rFonts w:hint="eastAsia"/>
        </w:rPr>
        <w:t>但是在</w:t>
      </w:r>
      <w:r>
        <w:t>attaching</w:t>
      </w:r>
      <w:r>
        <w:rPr>
          <w:rFonts w:hint="eastAsia"/>
        </w:rPr>
        <w:t>首先要知道当前有哪些</w:t>
      </w:r>
      <w:r>
        <w:t>session</w:t>
      </w:r>
      <w:r>
        <w:rPr>
          <w:rFonts w:hint="eastAsia"/>
        </w:rPr>
        <w:t>，</w:t>
      </w:r>
      <w:r>
        <w:t>list</w:t>
      </w:r>
      <w:r>
        <w:rPr>
          <w:rFonts w:hint="eastAsia"/>
        </w:rPr>
        <w:t>一下吧</w:t>
      </w:r>
    </w:p>
    <w:p w:rsidR="002A3A3C" w:rsidRDefault="002A3A3C" w:rsidP="002A3A3C">
      <w:pPr>
        <w:ind w:firstLine="420"/>
      </w:pPr>
      <w:proofErr w:type="spellStart"/>
      <w:proofErr w:type="gramStart"/>
      <w:r>
        <w:rPr>
          <w:rFonts w:hint="eastAsia"/>
        </w:rPr>
        <w:t>t</w:t>
      </w:r>
      <w:r>
        <w:t>mux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</w:p>
    <w:p w:rsidR="002A3A3C" w:rsidRDefault="002A3A3C" w:rsidP="00F36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r>
        <w:t xml:space="preserve">root@node2:~# </w:t>
      </w:r>
      <w:proofErr w:type="spellStart"/>
      <w:r>
        <w:t>tmux</w:t>
      </w:r>
      <w:proofErr w:type="spellEnd"/>
      <w:r>
        <w:t xml:space="preserve"> </w:t>
      </w:r>
      <w:proofErr w:type="spellStart"/>
      <w:r>
        <w:t>ls</w:t>
      </w:r>
      <w:proofErr w:type="spellEnd"/>
    </w:p>
    <w:p w:rsidR="002A3A3C" w:rsidRDefault="002A3A3C" w:rsidP="00F36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proofErr w:type="spellStart"/>
      <w:proofErr w:type="gramStart"/>
      <w:r>
        <w:t>ryu</w:t>
      </w:r>
      <w:proofErr w:type="spellEnd"/>
      <w:proofErr w:type="gramEnd"/>
      <w:r>
        <w:t>: 3 windows (created Sun May 12 21:43:01 2013) [100x30]</w:t>
      </w:r>
    </w:p>
    <w:p w:rsidR="002A3A3C" w:rsidRDefault="002A3A3C" w:rsidP="00F36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proofErr w:type="gramStart"/>
      <w:r>
        <w:t>test</w:t>
      </w:r>
      <w:proofErr w:type="gramEnd"/>
      <w:r>
        <w:t>: 1 windows (created Fri May 24 10:27:13 2013) [127x33]</w:t>
      </w:r>
    </w:p>
    <w:p w:rsidR="002A3A3C" w:rsidRDefault="002A3A3C" w:rsidP="00F36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r>
        <w:t>test0: 1 windows (created Fri May 24 10:43:36 2013) [127x33]</w:t>
      </w:r>
    </w:p>
    <w:p w:rsidR="002A3A3C" w:rsidRDefault="002A3A3C" w:rsidP="00F36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r>
        <w:t>test1: 1 windows (created Fri May 24 10:43:40 2013) [127x33]</w:t>
      </w:r>
    </w:p>
    <w:p w:rsidR="00F36837" w:rsidRDefault="00F36837" w:rsidP="002A3A3C">
      <w:pPr>
        <w:ind w:firstLine="420"/>
      </w:pPr>
      <w:proofErr w:type="spellStart"/>
      <w:r>
        <w:t>tmux</w:t>
      </w:r>
      <w:proofErr w:type="spellEnd"/>
      <w:r>
        <w:t xml:space="preserve"> </w:t>
      </w:r>
      <w:proofErr w:type="spellStart"/>
      <w:r>
        <w:t>ls</w:t>
      </w:r>
      <w:proofErr w:type="spellEnd"/>
      <w:r>
        <w:rPr>
          <w:rFonts w:hint="eastAsia"/>
        </w:rPr>
        <w:t>输出形式</w:t>
      </w:r>
    </w:p>
    <w:p w:rsidR="00F36837" w:rsidRDefault="00F36837" w:rsidP="00F36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proofErr w:type="spellStart"/>
      <w:proofErr w:type="gramStart"/>
      <w:r>
        <w:t>ryu</w:t>
      </w:r>
      <w:proofErr w:type="spellEnd"/>
      <w:proofErr w:type="gramEnd"/>
      <w:r>
        <w:t>: 3 windows (created Sun May 12 21:43:01 2013) [100x30]</w:t>
      </w:r>
    </w:p>
    <w:p w:rsidR="00F36837" w:rsidRDefault="00F36837" w:rsidP="002A3A3C">
      <w:pPr>
        <w:ind w:firstLine="420"/>
      </w:pPr>
      <w:r>
        <w:rPr>
          <w:rFonts w:hint="eastAsia"/>
        </w:rPr>
        <w:t>语法结构</w:t>
      </w:r>
    </w:p>
    <w:p w:rsidR="00F36837" w:rsidRDefault="00F36837" w:rsidP="002A3A3C">
      <w:pPr>
        <w:ind w:firstLine="420"/>
      </w:pPr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s</w:t>
      </w:r>
      <w:r>
        <w:t>ession_name</w:t>
      </w:r>
      <w:proofErr w:type="spellEnd"/>
      <w:r>
        <w:t>:</w:t>
      </w:r>
      <w:r>
        <w:rPr>
          <w:rFonts w:hint="eastAsia"/>
        </w:rPr>
        <w:t>$</w:t>
      </w:r>
      <w:r>
        <w:t>windows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t>windows(</w:t>
      </w:r>
      <w:r>
        <w:rPr>
          <w:rFonts w:hint="eastAsia"/>
        </w:rPr>
        <w:t>创建时间</w:t>
      </w:r>
      <w:r>
        <w:t>)[$</w:t>
      </w:r>
      <w:r>
        <w:rPr>
          <w:rFonts w:hint="eastAsia"/>
        </w:rPr>
        <w:t>长</w:t>
      </w:r>
      <w:r>
        <w:rPr>
          <w:rFonts w:hint="eastAsia"/>
        </w:rPr>
        <w:t>*</w:t>
      </w:r>
      <w:r>
        <w:t>$</w:t>
      </w:r>
      <w:r>
        <w:rPr>
          <w:rFonts w:hint="eastAsia"/>
        </w:rPr>
        <w:t>宽</w:t>
      </w:r>
      <w:r>
        <w:t>]</w:t>
      </w:r>
    </w:p>
    <w:p w:rsidR="00F36837" w:rsidRDefault="00224559" w:rsidP="00E70B6D">
      <w:pPr>
        <w:pStyle w:val="2"/>
      </w:pPr>
      <w:proofErr w:type="gramStart"/>
      <w:r>
        <w:t>attaching</w:t>
      </w:r>
      <w:proofErr w:type="gramEnd"/>
      <w:r w:rsidR="00F36837">
        <w:t xml:space="preserve"> session</w:t>
      </w:r>
    </w:p>
    <w:p w:rsidR="00F36837" w:rsidRDefault="00224559" w:rsidP="00F36837">
      <w:pPr>
        <w:ind w:firstLine="420"/>
      </w:pPr>
      <w:proofErr w:type="spellStart"/>
      <w:r>
        <w:t>tmux</w:t>
      </w:r>
      <w:proofErr w:type="spellEnd"/>
      <w:r>
        <w:t xml:space="preserve"> attach -t $</w:t>
      </w:r>
      <w:proofErr w:type="spellStart"/>
      <w:r>
        <w:t>session_name</w:t>
      </w:r>
      <w:proofErr w:type="spellEnd"/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官方教程给的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t>target-session</w:t>
      </w:r>
      <w:r>
        <w:rPr>
          <w:rFonts w:hint="eastAsia"/>
        </w:rPr>
        <w:t>缩写</w:t>
      </w:r>
    </w:p>
    <w:p w:rsidR="00224559" w:rsidRDefault="00224559" w:rsidP="00F36837">
      <w:pPr>
        <w:ind w:firstLine="420"/>
      </w:pPr>
      <w:r>
        <w:rPr>
          <w:rFonts w:hint="eastAsia"/>
        </w:rPr>
        <w:t>我喜欢使用</w:t>
      </w:r>
      <w:proofErr w:type="spellStart"/>
      <w:r>
        <w:t>tmux</w:t>
      </w:r>
      <w:proofErr w:type="spellEnd"/>
      <w:r>
        <w:t xml:space="preserve"> at -t $</w:t>
      </w:r>
      <w:proofErr w:type="spellStart"/>
      <w:r>
        <w:t>session_name</w:t>
      </w:r>
      <w:proofErr w:type="spellEnd"/>
    </w:p>
    <w:p w:rsidR="00224559" w:rsidRDefault="00224559" w:rsidP="00F36837">
      <w:pPr>
        <w:ind w:firstLine="420"/>
      </w:pPr>
      <w:r>
        <w:rPr>
          <w:rFonts w:hint="eastAsia"/>
        </w:rPr>
        <w:t>直接</w:t>
      </w:r>
      <w:proofErr w:type="spellStart"/>
      <w:r>
        <w:t>tmux</w:t>
      </w:r>
      <w:proofErr w:type="spellEnd"/>
      <w:r>
        <w:t xml:space="preserve"> at </w:t>
      </w:r>
      <w:r>
        <w:rPr>
          <w:rFonts w:hint="eastAsia"/>
        </w:rPr>
        <w:t>默认连接的是第一个</w:t>
      </w:r>
      <w:r>
        <w:t>session</w:t>
      </w:r>
    </w:p>
    <w:p w:rsidR="00224559" w:rsidRDefault="00224559" w:rsidP="00E70B6D">
      <w:pPr>
        <w:pStyle w:val="2"/>
      </w:pPr>
      <w:proofErr w:type="gramStart"/>
      <w:r>
        <w:t>kill</w:t>
      </w:r>
      <w:proofErr w:type="gramEnd"/>
      <w:r>
        <w:t xml:space="preserve"> session</w:t>
      </w:r>
    </w:p>
    <w:p w:rsidR="00224559" w:rsidRDefault="00224559" w:rsidP="00224559">
      <w:pPr>
        <w:ind w:firstLine="420"/>
      </w:pPr>
      <w:r>
        <w:rPr>
          <w:rFonts w:hint="eastAsia"/>
        </w:rPr>
        <w:t>语法</w:t>
      </w:r>
      <w:proofErr w:type="spellStart"/>
      <w:r>
        <w:t>tmux</w:t>
      </w:r>
      <w:proofErr w:type="spellEnd"/>
      <w:r>
        <w:t xml:space="preserve"> kill-session -t $</w:t>
      </w:r>
      <w:proofErr w:type="spellStart"/>
      <w:r>
        <w:t>session_name</w:t>
      </w:r>
      <w:proofErr w:type="spellEnd"/>
    </w:p>
    <w:p w:rsidR="00224559" w:rsidRDefault="00224559" w:rsidP="00224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r>
        <w:t xml:space="preserve">root@node2:~# </w:t>
      </w:r>
      <w:proofErr w:type="spellStart"/>
      <w:r>
        <w:t>tmux</w:t>
      </w:r>
      <w:proofErr w:type="spellEnd"/>
      <w:r>
        <w:t xml:space="preserve"> </w:t>
      </w:r>
      <w:proofErr w:type="spellStart"/>
      <w:r>
        <w:t>ls</w:t>
      </w:r>
      <w:proofErr w:type="spellEnd"/>
    </w:p>
    <w:p w:rsidR="00224559" w:rsidRDefault="00224559" w:rsidP="00224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proofErr w:type="spellStart"/>
      <w:proofErr w:type="gramStart"/>
      <w:r>
        <w:t>ryu</w:t>
      </w:r>
      <w:proofErr w:type="spellEnd"/>
      <w:proofErr w:type="gramEnd"/>
      <w:r>
        <w:t>: 3 windows (created Sun May 12 21:43:01 2013) [100x30]</w:t>
      </w:r>
    </w:p>
    <w:p w:rsidR="00224559" w:rsidRDefault="00224559" w:rsidP="00224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proofErr w:type="gramStart"/>
      <w:r>
        <w:t>test</w:t>
      </w:r>
      <w:proofErr w:type="gramEnd"/>
      <w:r>
        <w:t>: 1 windows (created Fri May 24 10:27:13 2013) [127x33]</w:t>
      </w:r>
    </w:p>
    <w:p w:rsidR="00224559" w:rsidRDefault="00224559" w:rsidP="00224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r>
        <w:t>test0: 1 windows (created Fri May 24 10:43:36 2013) [127x33]</w:t>
      </w:r>
    </w:p>
    <w:p w:rsidR="00224559" w:rsidRDefault="00224559" w:rsidP="00224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r>
        <w:t xml:space="preserve">root@node2:~# </w:t>
      </w:r>
      <w:proofErr w:type="spellStart"/>
      <w:r>
        <w:t>tmux</w:t>
      </w:r>
      <w:proofErr w:type="spellEnd"/>
      <w:r>
        <w:t xml:space="preserve"> kill-session -t test</w:t>
      </w:r>
    </w:p>
    <w:p w:rsidR="00224559" w:rsidRDefault="00224559" w:rsidP="00224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r>
        <w:t xml:space="preserve">root@node2:~# </w:t>
      </w:r>
      <w:proofErr w:type="spellStart"/>
      <w:r>
        <w:t>tmux</w:t>
      </w:r>
      <w:proofErr w:type="spellEnd"/>
      <w:r>
        <w:t xml:space="preserve"> </w:t>
      </w:r>
      <w:proofErr w:type="spellStart"/>
      <w:r>
        <w:t>ls</w:t>
      </w:r>
      <w:proofErr w:type="spellEnd"/>
    </w:p>
    <w:p w:rsidR="00224559" w:rsidRDefault="00224559" w:rsidP="00224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proofErr w:type="spellStart"/>
      <w:proofErr w:type="gramStart"/>
      <w:r>
        <w:t>ryu</w:t>
      </w:r>
      <w:proofErr w:type="spellEnd"/>
      <w:proofErr w:type="gramEnd"/>
      <w:r>
        <w:t>: 3 windows (created Sun May 12 21:43:01 2013) [100x30]</w:t>
      </w:r>
    </w:p>
    <w:p w:rsidR="00224559" w:rsidRDefault="00224559" w:rsidP="00224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r>
        <w:t>test0: 1 windows (created Fri May 24 10:43:36 2013) [127x33]</w:t>
      </w:r>
    </w:p>
    <w:p w:rsidR="00224559" w:rsidRPr="00224559" w:rsidRDefault="00224559" w:rsidP="00224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20"/>
      </w:pPr>
      <w:r>
        <w:t>root@node2:~#</w:t>
      </w:r>
    </w:p>
    <w:p w:rsidR="00224559" w:rsidRDefault="00224559" w:rsidP="00224559">
      <w:pPr>
        <w:ind w:firstLine="420"/>
      </w:pPr>
    </w:p>
    <w:p w:rsidR="00224559" w:rsidRDefault="00E70B6D" w:rsidP="00224559">
      <w:pPr>
        <w:ind w:firstLine="420"/>
      </w:pPr>
      <w:r>
        <w:rPr>
          <w:rFonts w:hint="eastAsia"/>
        </w:rPr>
        <w:t>经查</w:t>
      </w:r>
      <w:r>
        <w:t>kill</w:t>
      </w:r>
      <w:r>
        <w:rPr>
          <w:rFonts w:hint="eastAsia"/>
        </w:rPr>
        <w:t>没有省力的命令</w:t>
      </w:r>
    </w:p>
    <w:p w:rsidR="00E70B6D" w:rsidRDefault="00E70B6D" w:rsidP="00E70B6D">
      <w:pPr>
        <w:ind w:firstLine="420"/>
      </w:pPr>
      <w:proofErr w:type="spellStart"/>
      <w:proofErr w:type="gramStart"/>
      <w:r>
        <w:t>tmux</w:t>
      </w:r>
      <w:proofErr w:type="spellEnd"/>
      <w:proofErr w:type="gramEnd"/>
      <w:r>
        <w:t xml:space="preserve"> kill -t test0</w:t>
      </w:r>
    </w:p>
    <w:p w:rsidR="00E70B6D" w:rsidRPr="00E70B6D" w:rsidRDefault="00E70B6D" w:rsidP="00E70B6D">
      <w:pPr>
        <w:ind w:firstLine="420"/>
      </w:pPr>
      <w:proofErr w:type="gramStart"/>
      <w:r>
        <w:t>ambiguous</w:t>
      </w:r>
      <w:proofErr w:type="gramEnd"/>
      <w:r>
        <w:t xml:space="preserve"> command: kill, could be: kill-pane, kill-server, kill-session, kill-window</w:t>
      </w:r>
    </w:p>
    <w:p w:rsidR="00224559" w:rsidRDefault="00E17357" w:rsidP="00E70B6D">
      <w:pPr>
        <w:pStyle w:val="2"/>
      </w:pPr>
      <w:r>
        <w:rPr>
          <w:rFonts w:hint="eastAsia"/>
        </w:rPr>
        <w:t>使用</w:t>
      </w:r>
      <w:r>
        <w:t>windows</w:t>
      </w:r>
    </w:p>
    <w:p w:rsidR="00E17357" w:rsidRDefault="006A6722" w:rsidP="00E17357">
      <w:pPr>
        <w:ind w:firstLine="420"/>
        <w:rPr>
          <w:rFonts w:hint="eastAsia"/>
        </w:rPr>
      </w:pPr>
      <w:r>
        <w:rPr>
          <w:rFonts w:hint="eastAsia"/>
        </w:rPr>
        <w:t>窗口的概念，如图在</w:t>
      </w:r>
      <w:r>
        <w:t xml:space="preserve">session </w:t>
      </w:r>
      <w:proofErr w:type="spellStart"/>
      <w:r>
        <w:rPr>
          <w:rFonts w:hint="eastAsia"/>
        </w:rPr>
        <w:t>ryu</w:t>
      </w:r>
      <w:proofErr w:type="spellEnd"/>
      <w:r>
        <w:rPr>
          <w:rFonts w:hint="eastAsia"/>
        </w:rPr>
        <w:t>中开启了三个窗口</w:t>
      </w:r>
      <w:r>
        <w:t xml:space="preserve">0 </w:t>
      </w:r>
      <w:proofErr w:type="spellStart"/>
      <w:r>
        <w:t>ssh</w:t>
      </w:r>
      <w:proofErr w:type="spellEnd"/>
      <w:r>
        <w:t xml:space="preserve"> ,1 </w:t>
      </w:r>
      <w:proofErr w:type="spellStart"/>
      <w:r>
        <w:t>ssh</w:t>
      </w:r>
      <w:proofErr w:type="spellEnd"/>
      <w:r>
        <w:rPr>
          <w:rFonts w:hint="eastAsia"/>
        </w:rPr>
        <w:t>和</w:t>
      </w:r>
      <w:r>
        <w:t xml:space="preserve">2 </w:t>
      </w:r>
      <w:proofErr w:type="spellStart"/>
      <w:r>
        <w:t>ssh</w:t>
      </w:r>
      <w:proofErr w:type="spellEnd"/>
      <w:r>
        <w:rPr>
          <w:rFonts w:hint="eastAsia"/>
        </w:rPr>
        <w:t>。</w:t>
      </w:r>
    </w:p>
    <w:p w:rsidR="006A6722" w:rsidRDefault="006A6722" w:rsidP="00E17357">
      <w:pPr>
        <w:ind w:firstLine="420"/>
        <w:rPr>
          <w:rFonts w:hint="eastAsia"/>
        </w:rPr>
      </w:pPr>
      <w:r>
        <w:rPr>
          <w:rFonts w:hint="eastAsia"/>
        </w:rPr>
        <w:t>完整创建</w:t>
      </w:r>
      <w:r>
        <w:t>session</w:t>
      </w:r>
      <w:r>
        <w:rPr>
          <w:rFonts w:hint="eastAsia"/>
        </w:rPr>
        <w:t>和</w:t>
      </w:r>
      <w:proofErr w:type="spellStart"/>
      <w:r>
        <w:t>windwos</w:t>
      </w:r>
      <w:proofErr w:type="spellEnd"/>
      <w:r>
        <w:rPr>
          <w:rFonts w:hint="eastAsia"/>
        </w:rPr>
        <w:t>命令</w:t>
      </w:r>
    </w:p>
    <w:p w:rsidR="006A6722" w:rsidRDefault="006A6722" w:rsidP="006A6722">
      <w:pPr>
        <w:ind w:firstLine="420"/>
      </w:pPr>
      <w:proofErr w:type="spellStart"/>
      <w:proofErr w:type="gramStart"/>
      <w:r>
        <w:t>t</w:t>
      </w:r>
      <w:r>
        <w:rPr>
          <w:rFonts w:hint="eastAsia"/>
        </w:rPr>
        <w:t>mu</w:t>
      </w:r>
      <w:r>
        <w:t>x</w:t>
      </w:r>
      <w:proofErr w:type="spellEnd"/>
      <w:proofErr w:type="gramEnd"/>
      <w:r>
        <w:t xml:space="preserve"> new -s session -n win</w:t>
      </w:r>
    </w:p>
    <w:p w:rsidR="006A6722" w:rsidRDefault="006A6722" w:rsidP="006A6722">
      <w:pPr>
        <w:ind w:firstLine="420"/>
      </w:pPr>
      <w:r>
        <w:rPr>
          <w:rFonts w:hint="eastAsia"/>
        </w:rPr>
        <w:t>快捷键</w:t>
      </w:r>
      <w:proofErr w:type="spellStart"/>
      <w:r>
        <w:t>ctrl+b+c</w:t>
      </w:r>
      <w:proofErr w:type="spellEnd"/>
    </w:p>
    <w:p w:rsidR="006A6722" w:rsidRDefault="006A6722" w:rsidP="006A6722">
      <w:pPr>
        <w:ind w:firstLine="420"/>
        <w:rPr>
          <w:rFonts w:hint="eastAsia"/>
        </w:rPr>
      </w:pPr>
      <w:r>
        <w:rPr>
          <w:rFonts w:hint="eastAsia"/>
        </w:rPr>
        <w:t>窗口之间切换</w:t>
      </w:r>
      <w:r>
        <w:rPr>
          <w:rFonts w:hint="eastAsia"/>
        </w:rPr>
        <w:t xml:space="preserve"> </w:t>
      </w:r>
    </w:p>
    <w:p w:rsidR="006A6722" w:rsidRDefault="006A6722" w:rsidP="006A6722">
      <w:pPr>
        <w:ind w:firstLine="420"/>
      </w:pPr>
      <w:proofErr w:type="spellStart"/>
      <w:proofErr w:type="gramStart"/>
      <w:r>
        <w:t>ctrl+</w:t>
      </w:r>
      <w:proofErr w:type="gramEnd"/>
      <w:r>
        <w:t>b+n</w:t>
      </w:r>
      <w:proofErr w:type="spellEnd"/>
      <w:r>
        <w:t xml:space="preserve">  </w:t>
      </w:r>
      <w:proofErr w:type="spellStart"/>
      <w:r>
        <w:rPr>
          <w:rFonts w:hint="eastAsia"/>
        </w:rPr>
        <w:t>ctr</w:t>
      </w:r>
      <w:r>
        <w:t>l+b+p</w:t>
      </w:r>
      <w:proofErr w:type="spellEnd"/>
    </w:p>
    <w:p w:rsidR="006A6722" w:rsidRDefault="006A6722" w:rsidP="006A6722">
      <w:pPr>
        <w:ind w:firstLine="420"/>
      </w:pPr>
      <w:r>
        <w:rPr>
          <w:rFonts w:hint="eastAsia"/>
        </w:rPr>
        <w:lastRenderedPageBreak/>
        <w:t xml:space="preserve">next </w:t>
      </w:r>
      <w:r>
        <w:rPr>
          <w:rFonts w:hint="eastAsia"/>
        </w:rPr>
        <w:t>和</w:t>
      </w:r>
      <w:r>
        <w:t>previous</w:t>
      </w:r>
    </w:p>
    <w:p w:rsidR="006A6722" w:rsidRDefault="006A6722" w:rsidP="006A6722">
      <w:pPr>
        <w:ind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t>ctrl+b</w:t>
      </w:r>
      <w:proofErr w:type="spellEnd"/>
      <w:r>
        <w:t>+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选取窗口</w:t>
      </w:r>
    </w:p>
    <w:p w:rsidR="006A6722" w:rsidRDefault="006A6722" w:rsidP="006A6722">
      <w:pPr>
        <w:ind w:firstLine="420"/>
        <w:jc w:val="center"/>
      </w:pPr>
      <w:r>
        <w:rPr>
          <w:noProof/>
          <w:snapToGrid/>
        </w:rPr>
        <w:drawing>
          <wp:inline distT="0" distB="0" distL="0" distR="0" wp14:anchorId="0347A39F" wp14:editId="7770D687">
            <wp:extent cx="3636783" cy="25146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723" cy="251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22" w:rsidRDefault="006A6722" w:rsidP="006A6722">
      <w:pPr>
        <w:ind w:firstLine="420"/>
      </w:pPr>
      <w:r>
        <w:rPr>
          <w:rFonts w:hint="eastAsia"/>
        </w:rPr>
        <w:t>关闭</w:t>
      </w:r>
      <w:r>
        <w:t xml:space="preserve">windows </w:t>
      </w:r>
      <w:r>
        <w:rPr>
          <w:rFonts w:hint="eastAsia"/>
        </w:rPr>
        <w:t>使用</w:t>
      </w:r>
      <w:r>
        <w:t>exit</w:t>
      </w:r>
      <w:r>
        <w:rPr>
          <w:rFonts w:hint="eastAsia"/>
        </w:rPr>
        <w:t>或者</w:t>
      </w:r>
      <w:proofErr w:type="spellStart"/>
      <w:r>
        <w:t>ctrl+b</w:t>
      </w:r>
      <w:proofErr w:type="spellEnd"/>
      <w:r>
        <w:t>+&amp;</w:t>
      </w:r>
    </w:p>
    <w:p w:rsidR="006A6722" w:rsidRDefault="006A6722" w:rsidP="006A6722">
      <w:pPr>
        <w:ind w:firstLine="420"/>
      </w:pPr>
    </w:p>
    <w:p w:rsidR="006A6722" w:rsidRDefault="006A6722" w:rsidP="006A6722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使用</w:t>
      </w:r>
      <w:r>
        <w:t>pane</w:t>
      </w:r>
    </w:p>
    <w:p w:rsidR="006A6722" w:rsidRDefault="006A6722" w:rsidP="006A6722">
      <w:pPr>
        <w:ind w:firstLine="420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530C1D16" wp14:editId="1F5708D6">
            <wp:extent cx="5274310" cy="364684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22" w:rsidRDefault="006A6722" w:rsidP="006A6722">
      <w:pPr>
        <w:ind w:firstLine="420"/>
        <w:rPr>
          <w:rFonts w:hint="eastAsia"/>
        </w:rPr>
      </w:pPr>
      <w:r>
        <w:t>Pane</w:t>
      </w:r>
      <w:r>
        <w:rPr>
          <w:rFonts w:hint="eastAsia"/>
        </w:rPr>
        <w:t>是在窗口上进行切分</w:t>
      </w:r>
    </w:p>
    <w:p w:rsidR="006A6722" w:rsidRDefault="00B06B92" w:rsidP="006A6722">
      <w:pPr>
        <w:ind w:firstLine="420"/>
      </w:pPr>
      <w:r>
        <w:rPr>
          <w:rFonts w:hint="eastAsia"/>
        </w:rPr>
        <w:t>垂直</w:t>
      </w:r>
      <w:r w:rsidR="006A6722">
        <w:rPr>
          <w:rFonts w:hint="eastAsia"/>
        </w:rPr>
        <w:t>切分</w:t>
      </w:r>
      <w:r w:rsidR="006A6722">
        <w:rPr>
          <w:rFonts w:hint="eastAsia"/>
        </w:rPr>
        <w:t xml:space="preserve"> </w:t>
      </w:r>
      <w:proofErr w:type="spellStart"/>
      <w:r w:rsidR="006A6722">
        <w:t>ctrl+b</w:t>
      </w:r>
      <w:proofErr w:type="spellEnd"/>
      <w:r w:rsidR="006A6722">
        <w:t xml:space="preserve">+% </w:t>
      </w:r>
      <w:r>
        <w:rPr>
          <w:rFonts w:hint="eastAsia"/>
        </w:rPr>
        <w:t xml:space="preserve"> </w:t>
      </w:r>
      <w:r>
        <w:rPr>
          <w:rFonts w:hint="eastAsia"/>
        </w:rPr>
        <w:t>水平切分</w:t>
      </w:r>
      <w:proofErr w:type="spellStart"/>
      <w:r>
        <w:t>ctrl+b</w:t>
      </w:r>
      <w:proofErr w:type="spellEnd"/>
      <w:r>
        <w:t>+”</w:t>
      </w:r>
    </w:p>
    <w:p w:rsidR="00B06B92" w:rsidRDefault="00B06B92" w:rsidP="006A6722">
      <w:pPr>
        <w:ind w:firstLine="420"/>
      </w:pPr>
      <w:r>
        <w:lastRenderedPageBreak/>
        <w:t>P</w:t>
      </w:r>
      <w:r>
        <w:rPr>
          <w:rFonts w:hint="eastAsia"/>
        </w:rPr>
        <w:t>ane</w:t>
      </w:r>
      <w:r>
        <w:rPr>
          <w:rFonts w:hint="eastAsia"/>
        </w:rPr>
        <w:t>之间切换</w:t>
      </w:r>
      <w:proofErr w:type="spellStart"/>
      <w:r>
        <w:t>ctrl+b+o</w:t>
      </w:r>
      <w:proofErr w:type="spellEnd"/>
    </w:p>
    <w:p w:rsidR="00B06B92" w:rsidRDefault="00B06B92" w:rsidP="006A6722">
      <w:pPr>
        <w:ind w:firstLine="420"/>
        <w:rPr>
          <w:rFonts w:hint="eastAsia"/>
        </w:rPr>
      </w:pPr>
      <w:r>
        <w:rPr>
          <w:rFonts w:hint="eastAsia"/>
        </w:rPr>
        <w:t>方向键切换</w:t>
      </w:r>
      <w:proofErr w:type="spellStart"/>
      <w:r>
        <w:t>ctrl+b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上、下、左、右</w:t>
      </w:r>
    </w:p>
    <w:p w:rsidR="00B06B92" w:rsidRDefault="00B06B92" w:rsidP="006A6722">
      <w:pPr>
        <w:ind w:firstLine="420"/>
      </w:pPr>
      <w:r>
        <w:t>Pane</w:t>
      </w:r>
      <w:r>
        <w:rPr>
          <w:rFonts w:hint="eastAsia"/>
        </w:rPr>
        <w:t>之位置交换</w:t>
      </w:r>
      <w:proofErr w:type="spellStart"/>
      <w:r>
        <w:t>ctrl+b+space</w:t>
      </w:r>
      <w:proofErr w:type="spellEnd"/>
    </w:p>
    <w:p w:rsidR="00B06B92" w:rsidRDefault="00B06B92" w:rsidP="006A6722">
      <w:pPr>
        <w:ind w:firstLine="420"/>
      </w:pPr>
      <w:r>
        <w:rPr>
          <w:rFonts w:hint="eastAsia"/>
        </w:rPr>
        <w:t>关闭</w:t>
      </w:r>
      <w:r>
        <w:t xml:space="preserve">pane </w:t>
      </w:r>
      <w:proofErr w:type="spellStart"/>
      <w:r>
        <w:rPr>
          <w:rFonts w:hint="eastAsia"/>
        </w:rPr>
        <w:t>ctr</w:t>
      </w:r>
      <w:r>
        <w:t>l+b+x</w:t>
      </w:r>
      <w:proofErr w:type="spellEnd"/>
    </w:p>
    <w:p w:rsidR="00B06B92" w:rsidRDefault="00B06B92" w:rsidP="00B06B92">
      <w:pPr>
        <w:pStyle w:val="1"/>
        <w:rPr>
          <w:rFonts w:hint="eastAsia"/>
        </w:rPr>
      </w:pPr>
      <w:r>
        <w:rPr>
          <w:rFonts w:hint="eastAsia"/>
        </w:rPr>
        <w:t>配置</w:t>
      </w:r>
      <w:proofErr w:type="spellStart"/>
      <w:r>
        <w:t>tmux</w:t>
      </w:r>
      <w:proofErr w:type="spellEnd"/>
    </w:p>
    <w:p w:rsidR="00B06B92" w:rsidRDefault="00B06B92" w:rsidP="00B06B92">
      <w:pPr>
        <w:pStyle w:val="2"/>
      </w:pPr>
      <w:proofErr w:type="spellStart"/>
      <w:r>
        <w:t>tmux</w:t>
      </w:r>
      <w:proofErr w:type="spellEnd"/>
      <w:r>
        <w:rPr>
          <w:rFonts w:hint="eastAsia"/>
        </w:rPr>
        <w:t>配置文件</w:t>
      </w:r>
    </w:p>
    <w:p w:rsidR="00B06B92" w:rsidRDefault="00B06B92" w:rsidP="00B06B92">
      <w:pPr>
        <w:ind w:firstLine="420"/>
      </w:pPr>
      <w:r>
        <w:rPr>
          <w:rFonts w:hint="eastAsia"/>
        </w:rPr>
        <w:t>位置，位于用户根目录</w:t>
      </w:r>
      <w:r>
        <w:t>.</w:t>
      </w:r>
      <w:proofErr w:type="spellStart"/>
      <w:r>
        <w:t>tmux.conf</w:t>
      </w:r>
      <w:proofErr w:type="spellEnd"/>
    </w:p>
    <w:p w:rsidR="00B06B92" w:rsidRPr="00B06B92" w:rsidRDefault="00B06B92" w:rsidP="00B06B92">
      <w:pPr>
        <w:ind w:firstLine="420"/>
      </w:pPr>
    </w:p>
    <w:sectPr w:rsidR="00B06B92" w:rsidRPr="00B06B92" w:rsidSect="00721A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6DD" w:rsidRDefault="001516DD" w:rsidP="005E6167">
      <w:pPr>
        <w:ind w:firstLine="420"/>
      </w:pPr>
      <w:r>
        <w:separator/>
      </w:r>
    </w:p>
  </w:endnote>
  <w:endnote w:type="continuationSeparator" w:id="0">
    <w:p w:rsidR="001516DD" w:rsidRDefault="001516DD" w:rsidP="005E616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CC" w:rsidRDefault="004C12CC" w:rsidP="00016526">
    <w:pPr>
      <w:pStyle w:val="aa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4C12CC" w:rsidRDefault="004C12CC" w:rsidP="00016526">
    <w:pPr>
      <w:pStyle w:val="a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9"/>
      <w:gridCol w:w="2787"/>
      <w:gridCol w:w="2736"/>
    </w:tblGrid>
    <w:tr w:rsidR="004C12CC" w:rsidTr="00D2455F">
      <w:tc>
        <w:tcPr>
          <w:tcW w:w="1760" w:type="pct"/>
        </w:tcPr>
        <w:p w:rsidR="004C12CC" w:rsidRDefault="00D2455F" w:rsidP="007607BD">
          <w:pPr>
            <w:pStyle w:val="aa"/>
            <w:ind w:right="360" w:firstLine="360"/>
          </w:pP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6A6722">
            <w:rPr>
              <w:noProof/>
            </w:rPr>
            <w:t>5/24/2013</w:t>
          </w:r>
          <w:r>
            <w:fldChar w:fldCharType="end"/>
          </w:r>
        </w:p>
      </w:tc>
      <w:tc>
        <w:tcPr>
          <w:tcW w:w="1635" w:type="pct"/>
        </w:tcPr>
        <w:p w:rsidR="004C12CC" w:rsidRDefault="004C12CC" w:rsidP="00807C0C">
          <w:pPr>
            <w:pStyle w:val="aa"/>
            <w:ind w:firstLineChars="50" w:firstLine="90"/>
          </w:pPr>
        </w:p>
      </w:tc>
      <w:tc>
        <w:tcPr>
          <w:tcW w:w="1605" w:type="pct"/>
        </w:tcPr>
        <w:p w:rsidR="004C12CC" w:rsidRDefault="00D2455F" w:rsidP="00712D85">
          <w:pPr>
            <w:pStyle w:val="aa"/>
            <w:ind w:firstLine="36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46C22" w:rsidRPr="00946C22">
            <w:rPr>
              <w:noProof/>
              <w:lang w:val="zh-CN"/>
            </w:rPr>
            <w:t>5</w:t>
          </w:r>
          <w:r>
            <w:fldChar w:fldCharType="end"/>
          </w:r>
        </w:p>
      </w:tc>
    </w:tr>
  </w:tbl>
  <w:p w:rsidR="004C12CC" w:rsidRPr="00712D85" w:rsidRDefault="004C12CC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CC" w:rsidRDefault="004C12CC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6DD" w:rsidRDefault="001516DD" w:rsidP="005E6167">
      <w:pPr>
        <w:ind w:firstLine="420"/>
      </w:pPr>
      <w:r>
        <w:separator/>
      </w:r>
    </w:p>
  </w:footnote>
  <w:footnote w:type="continuationSeparator" w:id="0">
    <w:p w:rsidR="001516DD" w:rsidRDefault="001516DD" w:rsidP="005E616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CC" w:rsidRDefault="004C12CC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0"/>
    </w:tblGrid>
    <w:tr w:rsidR="00AD4952" w:rsidRPr="007C572A" w:rsidTr="00AD4952">
      <w:trPr>
        <w:cantSplit/>
        <w:trHeight w:hRule="exact" w:val="570"/>
      </w:trPr>
      <w:tc>
        <w:tcPr>
          <w:tcW w:w="5000" w:type="pct"/>
        </w:tcPr>
        <w:p w:rsidR="00AD4952" w:rsidRPr="00D55EBD" w:rsidRDefault="00AD4952" w:rsidP="00712D85">
          <w:pPr>
            <w:pStyle w:val="ab"/>
            <w:ind w:firstLine="360"/>
            <w:rPr>
              <w:rFonts w:ascii="Dotum" w:hAnsi="Dotum"/>
            </w:rPr>
          </w:pPr>
        </w:p>
      </w:tc>
    </w:tr>
  </w:tbl>
  <w:p w:rsidR="00AD4952" w:rsidRDefault="00AD495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CC" w:rsidRDefault="004C12CC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926E8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FBC598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A7C064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2AEEDB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2507A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9D095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256DA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F60FC4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7E26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AA3C70A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C615D1F"/>
    <w:multiLevelType w:val="hybridMultilevel"/>
    <w:tmpl w:val="ABE62C74"/>
    <w:lvl w:ilvl="0" w:tplc="FC56030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F44202F"/>
    <w:multiLevelType w:val="hybridMultilevel"/>
    <w:tmpl w:val="3A7649E8"/>
    <w:lvl w:ilvl="0" w:tplc="20CC7E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55B3569"/>
    <w:multiLevelType w:val="hybridMultilevel"/>
    <w:tmpl w:val="0180D91E"/>
    <w:lvl w:ilvl="0" w:tplc="64B841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>
    <w:nsid w:val="56FA735C"/>
    <w:multiLevelType w:val="hybridMultilevel"/>
    <w:tmpl w:val="F5AEC9DE"/>
    <w:lvl w:ilvl="0" w:tplc="47C84A1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1C04732"/>
    <w:multiLevelType w:val="hybridMultilevel"/>
    <w:tmpl w:val="0C04644A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B505BD0">
      <w:start w:val="1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63546429"/>
    <w:multiLevelType w:val="multilevel"/>
    <w:tmpl w:val="C91275A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56"/>
        </w:tabs>
        <w:ind w:left="75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66B74C2A"/>
    <w:multiLevelType w:val="hybridMultilevel"/>
    <w:tmpl w:val="A2A88F8E"/>
    <w:lvl w:ilvl="0" w:tplc="99A0FA4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6E47F55"/>
    <w:multiLevelType w:val="hybridMultilevel"/>
    <w:tmpl w:val="3B1E3AA4"/>
    <w:lvl w:ilvl="0" w:tplc="74D0A9D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4"/>
  </w:num>
  <w:num w:numId="4">
    <w:abstractNumId w:val="18"/>
  </w:num>
  <w:num w:numId="5">
    <w:abstractNumId w:val="10"/>
  </w:num>
  <w:num w:numId="6">
    <w:abstractNumId w:val="17"/>
  </w:num>
  <w:num w:numId="7">
    <w:abstractNumId w:val="11"/>
  </w:num>
  <w:num w:numId="8">
    <w:abstractNumId w:val="1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5F"/>
    <w:rsid w:val="00000260"/>
    <w:rsid w:val="00000A00"/>
    <w:rsid w:val="00000C5F"/>
    <w:rsid w:val="00000CE6"/>
    <w:rsid w:val="00000EB8"/>
    <w:rsid w:val="0000160F"/>
    <w:rsid w:val="00001C69"/>
    <w:rsid w:val="000026B9"/>
    <w:rsid w:val="00002826"/>
    <w:rsid w:val="00003D28"/>
    <w:rsid w:val="00004C0D"/>
    <w:rsid w:val="000059D0"/>
    <w:rsid w:val="00006393"/>
    <w:rsid w:val="000077FE"/>
    <w:rsid w:val="000101E4"/>
    <w:rsid w:val="00012278"/>
    <w:rsid w:val="0001227A"/>
    <w:rsid w:val="00012678"/>
    <w:rsid w:val="00012D56"/>
    <w:rsid w:val="00012ECD"/>
    <w:rsid w:val="0001407D"/>
    <w:rsid w:val="00014407"/>
    <w:rsid w:val="000149DA"/>
    <w:rsid w:val="00014DA8"/>
    <w:rsid w:val="00015787"/>
    <w:rsid w:val="00015C0A"/>
    <w:rsid w:val="00016300"/>
    <w:rsid w:val="00016526"/>
    <w:rsid w:val="00016E9B"/>
    <w:rsid w:val="0002245B"/>
    <w:rsid w:val="00023BBD"/>
    <w:rsid w:val="00023CF7"/>
    <w:rsid w:val="00024264"/>
    <w:rsid w:val="00024675"/>
    <w:rsid w:val="0002603C"/>
    <w:rsid w:val="000262BB"/>
    <w:rsid w:val="0002659E"/>
    <w:rsid w:val="000267B5"/>
    <w:rsid w:val="00027F4A"/>
    <w:rsid w:val="00030E6B"/>
    <w:rsid w:val="00031E76"/>
    <w:rsid w:val="0003332A"/>
    <w:rsid w:val="00033754"/>
    <w:rsid w:val="00033FEF"/>
    <w:rsid w:val="00034048"/>
    <w:rsid w:val="000359FB"/>
    <w:rsid w:val="00035D2E"/>
    <w:rsid w:val="00036EB9"/>
    <w:rsid w:val="00037687"/>
    <w:rsid w:val="00037D87"/>
    <w:rsid w:val="00040453"/>
    <w:rsid w:val="000406ED"/>
    <w:rsid w:val="00040A90"/>
    <w:rsid w:val="0004185C"/>
    <w:rsid w:val="00042CE8"/>
    <w:rsid w:val="00043782"/>
    <w:rsid w:val="00043B11"/>
    <w:rsid w:val="000442EF"/>
    <w:rsid w:val="000447E7"/>
    <w:rsid w:val="00044F43"/>
    <w:rsid w:val="00046027"/>
    <w:rsid w:val="0004734F"/>
    <w:rsid w:val="00047B3D"/>
    <w:rsid w:val="0005091E"/>
    <w:rsid w:val="000517E1"/>
    <w:rsid w:val="00051DD7"/>
    <w:rsid w:val="0005228F"/>
    <w:rsid w:val="00053B10"/>
    <w:rsid w:val="00054ED4"/>
    <w:rsid w:val="00055540"/>
    <w:rsid w:val="00057A72"/>
    <w:rsid w:val="00060B88"/>
    <w:rsid w:val="00062327"/>
    <w:rsid w:val="00063F41"/>
    <w:rsid w:val="000647CC"/>
    <w:rsid w:val="00065B73"/>
    <w:rsid w:val="00067BFA"/>
    <w:rsid w:val="00071AEE"/>
    <w:rsid w:val="00071CB5"/>
    <w:rsid w:val="00072A41"/>
    <w:rsid w:val="000735AE"/>
    <w:rsid w:val="00073613"/>
    <w:rsid w:val="00073B62"/>
    <w:rsid w:val="0007416E"/>
    <w:rsid w:val="00074E97"/>
    <w:rsid w:val="00075AA2"/>
    <w:rsid w:val="00075E3E"/>
    <w:rsid w:val="00081939"/>
    <w:rsid w:val="00082F18"/>
    <w:rsid w:val="00083D13"/>
    <w:rsid w:val="00084508"/>
    <w:rsid w:val="0008544D"/>
    <w:rsid w:val="00086A15"/>
    <w:rsid w:val="00087F5F"/>
    <w:rsid w:val="00090F83"/>
    <w:rsid w:val="0009155A"/>
    <w:rsid w:val="0009184E"/>
    <w:rsid w:val="0009328C"/>
    <w:rsid w:val="00093997"/>
    <w:rsid w:val="000948BF"/>
    <w:rsid w:val="00095318"/>
    <w:rsid w:val="0009650C"/>
    <w:rsid w:val="00096691"/>
    <w:rsid w:val="00097ACA"/>
    <w:rsid w:val="000A0BBF"/>
    <w:rsid w:val="000A0F59"/>
    <w:rsid w:val="000A1D12"/>
    <w:rsid w:val="000A277B"/>
    <w:rsid w:val="000A3172"/>
    <w:rsid w:val="000A4A31"/>
    <w:rsid w:val="000A4A85"/>
    <w:rsid w:val="000A6D75"/>
    <w:rsid w:val="000A6DBA"/>
    <w:rsid w:val="000A7659"/>
    <w:rsid w:val="000A79EE"/>
    <w:rsid w:val="000B0FCC"/>
    <w:rsid w:val="000B15CC"/>
    <w:rsid w:val="000B16F9"/>
    <w:rsid w:val="000B1B73"/>
    <w:rsid w:val="000B1D29"/>
    <w:rsid w:val="000B248A"/>
    <w:rsid w:val="000B2F6C"/>
    <w:rsid w:val="000B46DD"/>
    <w:rsid w:val="000B62B1"/>
    <w:rsid w:val="000B7F02"/>
    <w:rsid w:val="000C035F"/>
    <w:rsid w:val="000C037F"/>
    <w:rsid w:val="000C0EFA"/>
    <w:rsid w:val="000C1157"/>
    <w:rsid w:val="000C1D08"/>
    <w:rsid w:val="000C3BD0"/>
    <w:rsid w:val="000C552F"/>
    <w:rsid w:val="000D21F1"/>
    <w:rsid w:val="000D4A2C"/>
    <w:rsid w:val="000D4E44"/>
    <w:rsid w:val="000D51AD"/>
    <w:rsid w:val="000D54BF"/>
    <w:rsid w:val="000D64CF"/>
    <w:rsid w:val="000D65F7"/>
    <w:rsid w:val="000D7230"/>
    <w:rsid w:val="000D7389"/>
    <w:rsid w:val="000D7EAF"/>
    <w:rsid w:val="000E0A08"/>
    <w:rsid w:val="000E1AC2"/>
    <w:rsid w:val="000E1CB0"/>
    <w:rsid w:val="000E265D"/>
    <w:rsid w:val="000E431A"/>
    <w:rsid w:val="000E45E2"/>
    <w:rsid w:val="000E4B24"/>
    <w:rsid w:val="000E62CA"/>
    <w:rsid w:val="000E6328"/>
    <w:rsid w:val="000E662D"/>
    <w:rsid w:val="000F1AD8"/>
    <w:rsid w:val="000F22DD"/>
    <w:rsid w:val="000F2A0A"/>
    <w:rsid w:val="000F2A44"/>
    <w:rsid w:val="000F407A"/>
    <w:rsid w:val="000F4160"/>
    <w:rsid w:val="000F489D"/>
    <w:rsid w:val="000F4C44"/>
    <w:rsid w:val="000F5E10"/>
    <w:rsid w:val="000F614D"/>
    <w:rsid w:val="000F6A66"/>
    <w:rsid w:val="00100515"/>
    <w:rsid w:val="0010093F"/>
    <w:rsid w:val="00101399"/>
    <w:rsid w:val="001017C9"/>
    <w:rsid w:val="0010208D"/>
    <w:rsid w:val="00102127"/>
    <w:rsid w:val="0010294D"/>
    <w:rsid w:val="001035EB"/>
    <w:rsid w:val="0010391C"/>
    <w:rsid w:val="00104B72"/>
    <w:rsid w:val="00104D18"/>
    <w:rsid w:val="001057F8"/>
    <w:rsid w:val="00106579"/>
    <w:rsid w:val="00112727"/>
    <w:rsid w:val="001127D6"/>
    <w:rsid w:val="0011406B"/>
    <w:rsid w:val="00114A06"/>
    <w:rsid w:val="00114A2D"/>
    <w:rsid w:val="0011771F"/>
    <w:rsid w:val="00117DB4"/>
    <w:rsid w:val="00120C43"/>
    <w:rsid w:val="00120FA3"/>
    <w:rsid w:val="00124BFE"/>
    <w:rsid w:val="00124C27"/>
    <w:rsid w:val="00124DA0"/>
    <w:rsid w:val="0012514B"/>
    <w:rsid w:val="0012515C"/>
    <w:rsid w:val="001256DC"/>
    <w:rsid w:val="0012636C"/>
    <w:rsid w:val="00126F77"/>
    <w:rsid w:val="00127EDE"/>
    <w:rsid w:val="0013067C"/>
    <w:rsid w:val="00131468"/>
    <w:rsid w:val="00132BE0"/>
    <w:rsid w:val="00134789"/>
    <w:rsid w:val="0013647F"/>
    <w:rsid w:val="00137257"/>
    <w:rsid w:val="001375A6"/>
    <w:rsid w:val="0014075A"/>
    <w:rsid w:val="001416A6"/>
    <w:rsid w:val="001425F3"/>
    <w:rsid w:val="00145DA1"/>
    <w:rsid w:val="00145EB5"/>
    <w:rsid w:val="00145F58"/>
    <w:rsid w:val="00151454"/>
    <w:rsid w:val="001516DD"/>
    <w:rsid w:val="00151FDB"/>
    <w:rsid w:val="001528DE"/>
    <w:rsid w:val="00153F74"/>
    <w:rsid w:val="00154DD0"/>
    <w:rsid w:val="00156BF7"/>
    <w:rsid w:val="00162733"/>
    <w:rsid w:val="00163490"/>
    <w:rsid w:val="00164DA3"/>
    <w:rsid w:val="001661CC"/>
    <w:rsid w:val="00172293"/>
    <w:rsid w:val="001723C5"/>
    <w:rsid w:val="001726B6"/>
    <w:rsid w:val="00176398"/>
    <w:rsid w:val="00182273"/>
    <w:rsid w:val="001825AA"/>
    <w:rsid w:val="0018420E"/>
    <w:rsid w:val="00185DA9"/>
    <w:rsid w:val="00186374"/>
    <w:rsid w:val="001873F7"/>
    <w:rsid w:val="0018787C"/>
    <w:rsid w:val="00193188"/>
    <w:rsid w:val="00194D4D"/>
    <w:rsid w:val="0019633D"/>
    <w:rsid w:val="00196AF4"/>
    <w:rsid w:val="001A0485"/>
    <w:rsid w:val="001A0569"/>
    <w:rsid w:val="001A1D83"/>
    <w:rsid w:val="001A49AC"/>
    <w:rsid w:val="001A522B"/>
    <w:rsid w:val="001A578A"/>
    <w:rsid w:val="001A6214"/>
    <w:rsid w:val="001A7E2D"/>
    <w:rsid w:val="001B04A5"/>
    <w:rsid w:val="001B0937"/>
    <w:rsid w:val="001B108B"/>
    <w:rsid w:val="001B1D14"/>
    <w:rsid w:val="001B3969"/>
    <w:rsid w:val="001B3ED9"/>
    <w:rsid w:val="001B4E6B"/>
    <w:rsid w:val="001B5896"/>
    <w:rsid w:val="001B5EBE"/>
    <w:rsid w:val="001C0194"/>
    <w:rsid w:val="001C08FD"/>
    <w:rsid w:val="001C0F0E"/>
    <w:rsid w:val="001C165E"/>
    <w:rsid w:val="001C2606"/>
    <w:rsid w:val="001C473E"/>
    <w:rsid w:val="001C4913"/>
    <w:rsid w:val="001C4C3D"/>
    <w:rsid w:val="001C5860"/>
    <w:rsid w:val="001C58F1"/>
    <w:rsid w:val="001C5B6E"/>
    <w:rsid w:val="001C6057"/>
    <w:rsid w:val="001D1ECF"/>
    <w:rsid w:val="001D4912"/>
    <w:rsid w:val="001D4FA0"/>
    <w:rsid w:val="001D5158"/>
    <w:rsid w:val="001D60EB"/>
    <w:rsid w:val="001D768C"/>
    <w:rsid w:val="001E1366"/>
    <w:rsid w:val="001E32F5"/>
    <w:rsid w:val="001E63BD"/>
    <w:rsid w:val="001F0DB2"/>
    <w:rsid w:val="001F0DE3"/>
    <w:rsid w:val="001F0E4A"/>
    <w:rsid w:val="001F30B8"/>
    <w:rsid w:val="001F688B"/>
    <w:rsid w:val="001F6B51"/>
    <w:rsid w:val="001F6FAF"/>
    <w:rsid w:val="001F7083"/>
    <w:rsid w:val="001F7391"/>
    <w:rsid w:val="001F74F4"/>
    <w:rsid w:val="001F7697"/>
    <w:rsid w:val="001F7761"/>
    <w:rsid w:val="00200223"/>
    <w:rsid w:val="00200612"/>
    <w:rsid w:val="0020062C"/>
    <w:rsid w:val="002019B8"/>
    <w:rsid w:val="0020303B"/>
    <w:rsid w:val="00203B91"/>
    <w:rsid w:val="002041AD"/>
    <w:rsid w:val="0020544A"/>
    <w:rsid w:val="00205890"/>
    <w:rsid w:val="00205C9A"/>
    <w:rsid w:val="00206A94"/>
    <w:rsid w:val="00207448"/>
    <w:rsid w:val="00207A78"/>
    <w:rsid w:val="002101AC"/>
    <w:rsid w:val="00210F94"/>
    <w:rsid w:val="00212B92"/>
    <w:rsid w:val="00212F33"/>
    <w:rsid w:val="002143E0"/>
    <w:rsid w:val="00214621"/>
    <w:rsid w:val="002147E3"/>
    <w:rsid w:val="0021642B"/>
    <w:rsid w:val="002171AE"/>
    <w:rsid w:val="002201F7"/>
    <w:rsid w:val="00223033"/>
    <w:rsid w:val="00223276"/>
    <w:rsid w:val="00223623"/>
    <w:rsid w:val="00223ABC"/>
    <w:rsid w:val="00223C35"/>
    <w:rsid w:val="00224559"/>
    <w:rsid w:val="002271AF"/>
    <w:rsid w:val="00227589"/>
    <w:rsid w:val="002276B5"/>
    <w:rsid w:val="00230E60"/>
    <w:rsid w:val="00232832"/>
    <w:rsid w:val="002328E0"/>
    <w:rsid w:val="00232CEE"/>
    <w:rsid w:val="00233BF2"/>
    <w:rsid w:val="002341E3"/>
    <w:rsid w:val="002342F0"/>
    <w:rsid w:val="0023452E"/>
    <w:rsid w:val="00234E19"/>
    <w:rsid w:val="0023784D"/>
    <w:rsid w:val="002402CA"/>
    <w:rsid w:val="00241EA3"/>
    <w:rsid w:val="00242201"/>
    <w:rsid w:val="002444AC"/>
    <w:rsid w:val="00244BEA"/>
    <w:rsid w:val="00246213"/>
    <w:rsid w:val="002466F7"/>
    <w:rsid w:val="00246C42"/>
    <w:rsid w:val="0025238A"/>
    <w:rsid w:val="00253110"/>
    <w:rsid w:val="00253809"/>
    <w:rsid w:val="00254EFD"/>
    <w:rsid w:val="002558D2"/>
    <w:rsid w:val="00255FEA"/>
    <w:rsid w:val="0025766C"/>
    <w:rsid w:val="00260158"/>
    <w:rsid w:val="0026136C"/>
    <w:rsid w:val="002646C8"/>
    <w:rsid w:val="002652C2"/>
    <w:rsid w:val="002666E0"/>
    <w:rsid w:val="00267461"/>
    <w:rsid w:val="00267A37"/>
    <w:rsid w:val="00267FE2"/>
    <w:rsid w:val="00270738"/>
    <w:rsid w:val="0027098E"/>
    <w:rsid w:val="002727E8"/>
    <w:rsid w:val="00272E87"/>
    <w:rsid w:val="0027325D"/>
    <w:rsid w:val="002745DA"/>
    <w:rsid w:val="00274E2F"/>
    <w:rsid w:val="002756EC"/>
    <w:rsid w:val="00275E1B"/>
    <w:rsid w:val="00276E79"/>
    <w:rsid w:val="0027788E"/>
    <w:rsid w:val="002800B4"/>
    <w:rsid w:val="0028113D"/>
    <w:rsid w:val="00281B43"/>
    <w:rsid w:val="00282924"/>
    <w:rsid w:val="00283540"/>
    <w:rsid w:val="00284AA8"/>
    <w:rsid w:val="00285CA9"/>
    <w:rsid w:val="0028736F"/>
    <w:rsid w:val="00287AED"/>
    <w:rsid w:val="00291593"/>
    <w:rsid w:val="002927B2"/>
    <w:rsid w:val="00294658"/>
    <w:rsid w:val="00294853"/>
    <w:rsid w:val="0029518D"/>
    <w:rsid w:val="0029627C"/>
    <w:rsid w:val="00296D1A"/>
    <w:rsid w:val="00297B3B"/>
    <w:rsid w:val="00297C61"/>
    <w:rsid w:val="002A1023"/>
    <w:rsid w:val="002A198C"/>
    <w:rsid w:val="002A3A3C"/>
    <w:rsid w:val="002A4130"/>
    <w:rsid w:val="002A4321"/>
    <w:rsid w:val="002A4D3D"/>
    <w:rsid w:val="002A57AD"/>
    <w:rsid w:val="002A7D97"/>
    <w:rsid w:val="002B0867"/>
    <w:rsid w:val="002B20CF"/>
    <w:rsid w:val="002B23F2"/>
    <w:rsid w:val="002B2E67"/>
    <w:rsid w:val="002B309A"/>
    <w:rsid w:val="002B321E"/>
    <w:rsid w:val="002B353C"/>
    <w:rsid w:val="002B4911"/>
    <w:rsid w:val="002B4DA3"/>
    <w:rsid w:val="002B5856"/>
    <w:rsid w:val="002B58A5"/>
    <w:rsid w:val="002B634E"/>
    <w:rsid w:val="002B68C3"/>
    <w:rsid w:val="002C1B34"/>
    <w:rsid w:val="002C2C22"/>
    <w:rsid w:val="002C36A9"/>
    <w:rsid w:val="002C6452"/>
    <w:rsid w:val="002C7DF6"/>
    <w:rsid w:val="002D128A"/>
    <w:rsid w:val="002D1CF1"/>
    <w:rsid w:val="002D204E"/>
    <w:rsid w:val="002D2575"/>
    <w:rsid w:val="002D2C19"/>
    <w:rsid w:val="002D3B9B"/>
    <w:rsid w:val="002D450F"/>
    <w:rsid w:val="002D52E9"/>
    <w:rsid w:val="002D5D08"/>
    <w:rsid w:val="002D61B3"/>
    <w:rsid w:val="002D7201"/>
    <w:rsid w:val="002D7533"/>
    <w:rsid w:val="002D75FF"/>
    <w:rsid w:val="002E0447"/>
    <w:rsid w:val="002E069E"/>
    <w:rsid w:val="002E13F9"/>
    <w:rsid w:val="002E2571"/>
    <w:rsid w:val="002E2735"/>
    <w:rsid w:val="002E3DEB"/>
    <w:rsid w:val="002E3E50"/>
    <w:rsid w:val="002E5E2B"/>
    <w:rsid w:val="002E646F"/>
    <w:rsid w:val="002E706A"/>
    <w:rsid w:val="002E70A0"/>
    <w:rsid w:val="002E7D70"/>
    <w:rsid w:val="002E7F14"/>
    <w:rsid w:val="002F0E67"/>
    <w:rsid w:val="002F172D"/>
    <w:rsid w:val="002F2137"/>
    <w:rsid w:val="002F2D8A"/>
    <w:rsid w:val="002F34A9"/>
    <w:rsid w:val="002F47C9"/>
    <w:rsid w:val="002F4918"/>
    <w:rsid w:val="002F4F70"/>
    <w:rsid w:val="002F55D1"/>
    <w:rsid w:val="002F7211"/>
    <w:rsid w:val="002F7410"/>
    <w:rsid w:val="002F7DEA"/>
    <w:rsid w:val="00300806"/>
    <w:rsid w:val="00301628"/>
    <w:rsid w:val="0030175C"/>
    <w:rsid w:val="00301DBA"/>
    <w:rsid w:val="00301E2A"/>
    <w:rsid w:val="00301F07"/>
    <w:rsid w:val="003027C5"/>
    <w:rsid w:val="0030636C"/>
    <w:rsid w:val="0030681D"/>
    <w:rsid w:val="00306FCF"/>
    <w:rsid w:val="00307734"/>
    <w:rsid w:val="00310D63"/>
    <w:rsid w:val="003114F4"/>
    <w:rsid w:val="00311873"/>
    <w:rsid w:val="00311E54"/>
    <w:rsid w:val="003120E4"/>
    <w:rsid w:val="00312212"/>
    <w:rsid w:val="00312646"/>
    <w:rsid w:val="00314CBE"/>
    <w:rsid w:val="00314F59"/>
    <w:rsid w:val="003175F4"/>
    <w:rsid w:val="00317A21"/>
    <w:rsid w:val="00320C54"/>
    <w:rsid w:val="003235A7"/>
    <w:rsid w:val="00324EAC"/>
    <w:rsid w:val="003251E6"/>
    <w:rsid w:val="003267CD"/>
    <w:rsid w:val="00326AB9"/>
    <w:rsid w:val="003312DF"/>
    <w:rsid w:val="003314B6"/>
    <w:rsid w:val="0033163A"/>
    <w:rsid w:val="0033180B"/>
    <w:rsid w:val="00333037"/>
    <w:rsid w:val="00333A47"/>
    <w:rsid w:val="00333E1C"/>
    <w:rsid w:val="003345C1"/>
    <w:rsid w:val="00334C12"/>
    <w:rsid w:val="00334FF1"/>
    <w:rsid w:val="00335091"/>
    <w:rsid w:val="003365A4"/>
    <w:rsid w:val="00337FE4"/>
    <w:rsid w:val="0034091C"/>
    <w:rsid w:val="003412DA"/>
    <w:rsid w:val="00341AFF"/>
    <w:rsid w:val="003424E3"/>
    <w:rsid w:val="003426BE"/>
    <w:rsid w:val="00342C13"/>
    <w:rsid w:val="0034335C"/>
    <w:rsid w:val="00345996"/>
    <w:rsid w:val="00345ED4"/>
    <w:rsid w:val="00345EE0"/>
    <w:rsid w:val="00346A25"/>
    <w:rsid w:val="00346F51"/>
    <w:rsid w:val="003505D9"/>
    <w:rsid w:val="00350C06"/>
    <w:rsid w:val="0035121B"/>
    <w:rsid w:val="00352310"/>
    <w:rsid w:val="00353AB6"/>
    <w:rsid w:val="00354DC3"/>
    <w:rsid w:val="0035608C"/>
    <w:rsid w:val="00357A2A"/>
    <w:rsid w:val="00360FD6"/>
    <w:rsid w:val="00361A6A"/>
    <w:rsid w:val="003621A1"/>
    <w:rsid w:val="0036222A"/>
    <w:rsid w:val="00363159"/>
    <w:rsid w:val="00363AAA"/>
    <w:rsid w:val="00366302"/>
    <w:rsid w:val="00366D05"/>
    <w:rsid w:val="00367494"/>
    <w:rsid w:val="00367AAD"/>
    <w:rsid w:val="00370C40"/>
    <w:rsid w:val="0037155A"/>
    <w:rsid w:val="00375A99"/>
    <w:rsid w:val="00375CFA"/>
    <w:rsid w:val="00375D4C"/>
    <w:rsid w:val="003760F7"/>
    <w:rsid w:val="00377259"/>
    <w:rsid w:val="00380D05"/>
    <w:rsid w:val="00381306"/>
    <w:rsid w:val="003820D0"/>
    <w:rsid w:val="00382927"/>
    <w:rsid w:val="00384067"/>
    <w:rsid w:val="003864B4"/>
    <w:rsid w:val="0038774A"/>
    <w:rsid w:val="00387D73"/>
    <w:rsid w:val="003915BE"/>
    <w:rsid w:val="00392931"/>
    <w:rsid w:val="00392F73"/>
    <w:rsid w:val="00394395"/>
    <w:rsid w:val="003962B2"/>
    <w:rsid w:val="003A0FB3"/>
    <w:rsid w:val="003A1285"/>
    <w:rsid w:val="003A2150"/>
    <w:rsid w:val="003A2602"/>
    <w:rsid w:val="003A3012"/>
    <w:rsid w:val="003A36A6"/>
    <w:rsid w:val="003A3F06"/>
    <w:rsid w:val="003A4488"/>
    <w:rsid w:val="003A54EF"/>
    <w:rsid w:val="003A5DF2"/>
    <w:rsid w:val="003A5FD6"/>
    <w:rsid w:val="003A6170"/>
    <w:rsid w:val="003A68F1"/>
    <w:rsid w:val="003A7FE3"/>
    <w:rsid w:val="003B045A"/>
    <w:rsid w:val="003B0C0C"/>
    <w:rsid w:val="003B0DCD"/>
    <w:rsid w:val="003B4038"/>
    <w:rsid w:val="003B5719"/>
    <w:rsid w:val="003B5BFC"/>
    <w:rsid w:val="003B75FC"/>
    <w:rsid w:val="003B79BC"/>
    <w:rsid w:val="003B7F8A"/>
    <w:rsid w:val="003C1618"/>
    <w:rsid w:val="003C2B29"/>
    <w:rsid w:val="003C4354"/>
    <w:rsid w:val="003C4619"/>
    <w:rsid w:val="003C7A1C"/>
    <w:rsid w:val="003C7C44"/>
    <w:rsid w:val="003D1A72"/>
    <w:rsid w:val="003D1B21"/>
    <w:rsid w:val="003D2281"/>
    <w:rsid w:val="003D2663"/>
    <w:rsid w:val="003D34B0"/>
    <w:rsid w:val="003D35E2"/>
    <w:rsid w:val="003D413E"/>
    <w:rsid w:val="003D6572"/>
    <w:rsid w:val="003D758C"/>
    <w:rsid w:val="003E020D"/>
    <w:rsid w:val="003E0239"/>
    <w:rsid w:val="003E1A94"/>
    <w:rsid w:val="003E221D"/>
    <w:rsid w:val="003E4053"/>
    <w:rsid w:val="003E4B6D"/>
    <w:rsid w:val="003E529A"/>
    <w:rsid w:val="003E6653"/>
    <w:rsid w:val="003E7336"/>
    <w:rsid w:val="003E7559"/>
    <w:rsid w:val="003E7EF8"/>
    <w:rsid w:val="003F01BF"/>
    <w:rsid w:val="003F1207"/>
    <w:rsid w:val="003F1977"/>
    <w:rsid w:val="003F1A49"/>
    <w:rsid w:val="003F2BE3"/>
    <w:rsid w:val="003F3879"/>
    <w:rsid w:val="003F3ABC"/>
    <w:rsid w:val="003F3E13"/>
    <w:rsid w:val="003F599A"/>
    <w:rsid w:val="003F6C65"/>
    <w:rsid w:val="003F6CB1"/>
    <w:rsid w:val="004009AD"/>
    <w:rsid w:val="00400A8B"/>
    <w:rsid w:val="0040189E"/>
    <w:rsid w:val="00402DAD"/>
    <w:rsid w:val="00405685"/>
    <w:rsid w:val="0040605F"/>
    <w:rsid w:val="0040625E"/>
    <w:rsid w:val="00406A60"/>
    <w:rsid w:val="00406F87"/>
    <w:rsid w:val="0040798F"/>
    <w:rsid w:val="00410215"/>
    <w:rsid w:val="004102AD"/>
    <w:rsid w:val="00410CDF"/>
    <w:rsid w:val="004113CB"/>
    <w:rsid w:val="0041174D"/>
    <w:rsid w:val="004127B3"/>
    <w:rsid w:val="00412810"/>
    <w:rsid w:val="00412BA2"/>
    <w:rsid w:val="00413445"/>
    <w:rsid w:val="00413C5F"/>
    <w:rsid w:val="004147B8"/>
    <w:rsid w:val="00415ED7"/>
    <w:rsid w:val="004167C0"/>
    <w:rsid w:val="00417116"/>
    <w:rsid w:val="00417440"/>
    <w:rsid w:val="0041791D"/>
    <w:rsid w:val="004212BE"/>
    <w:rsid w:val="00421738"/>
    <w:rsid w:val="004233BE"/>
    <w:rsid w:val="00423859"/>
    <w:rsid w:val="004249C1"/>
    <w:rsid w:val="0042581E"/>
    <w:rsid w:val="0042676E"/>
    <w:rsid w:val="00426E94"/>
    <w:rsid w:val="00430170"/>
    <w:rsid w:val="00430BB8"/>
    <w:rsid w:val="00431644"/>
    <w:rsid w:val="00433846"/>
    <w:rsid w:val="0043407C"/>
    <w:rsid w:val="00435028"/>
    <w:rsid w:val="004354E8"/>
    <w:rsid w:val="00435733"/>
    <w:rsid w:val="00435812"/>
    <w:rsid w:val="00436B2D"/>
    <w:rsid w:val="00436E68"/>
    <w:rsid w:val="004370AD"/>
    <w:rsid w:val="004371A4"/>
    <w:rsid w:val="004375D5"/>
    <w:rsid w:val="00437770"/>
    <w:rsid w:val="004379BA"/>
    <w:rsid w:val="00440357"/>
    <w:rsid w:val="004403B2"/>
    <w:rsid w:val="00442214"/>
    <w:rsid w:val="004445EF"/>
    <w:rsid w:val="00445FAC"/>
    <w:rsid w:val="004460EB"/>
    <w:rsid w:val="00446C13"/>
    <w:rsid w:val="00446F49"/>
    <w:rsid w:val="00451343"/>
    <w:rsid w:val="00451D3B"/>
    <w:rsid w:val="0045228C"/>
    <w:rsid w:val="00452EBC"/>
    <w:rsid w:val="00453C36"/>
    <w:rsid w:val="00454462"/>
    <w:rsid w:val="0045607B"/>
    <w:rsid w:val="00460CD0"/>
    <w:rsid w:val="00460E20"/>
    <w:rsid w:val="0046224A"/>
    <w:rsid w:val="0046245A"/>
    <w:rsid w:val="00462803"/>
    <w:rsid w:val="00462D3C"/>
    <w:rsid w:val="0046344F"/>
    <w:rsid w:val="0046440F"/>
    <w:rsid w:val="00466D82"/>
    <w:rsid w:val="0046706F"/>
    <w:rsid w:val="00467CF6"/>
    <w:rsid w:val="0047140E"/>
    <w:rsid w:val="00471B39"/>
    <w:rsid w:val="00472DAA"/>
    <w:rsid w:val="00473586"/>
    <w:rsid w:val="0047442B"/>
    <w:rsid w:val="00474F82"/>
    <w:rsid w:val="004754C6"/>
    <w:rsid w:val="004759E6"/>
    <w:rsid w:val="00475A79"/>
    <w:rsid w:val="00477CBA"/>
    <w:rsid w:val="0048071E"/>
    <w:rsid w:val="00480E9D"/>
    <w:rsid w:val="00481E59"/>
    <w:rsid w:val="004835E5"/>
    <w:rsid w:val="00483606"/>
    <w:rsid w:val="00483BA8"/>
    <w:rsid w:val="004867CD"/>
    <w:rsid w:val="00487D84"/>
    <w:rsid w:val="00491511"/>
    <w:rsid w:val="00491648"/>
    <w:rsid w:val="004916C8"/>
    <w:rsid w:val="00491713"/>
    <w:rsid w:val="00491E4C"/>
    <w:rsid w:val="0049297C"/>
    <w:rsid w:val="00493EC4"/>
    <w:rsid w:val="00493F38"/>
    <w:rsid w:val="004949A8"/>
    <w:rsid w:val="00496077"/>
    <w:rsid w:val="0049613B"/>
    <w:rsid w:val="004966A9"/>
    <w:rsid w:val="00496AA1"/>
    <w:rsid w:val="004973AE"/>
    <w:rsid w:val="00497B5F"/>
    <w:rsid w:val="004A02A0"/>
    <w:rsid w:val="004A1F1E"/>
    <w:rsid w:val="004A4A2A"/>
    <w:rsid w:val="004A4CD1"/>
    <w:rsid w:val="004A513C"/>
    <w:rsid w:val="004A6116"/>
    <w:rsid w:val="004A6269"/>
    <w:rsid w:val="004A69B5"/>
    <w:rsid w:val="004A7CA5"/>
    <w:rsid w:val="004B0B65"/>
    <w:rsid w:val="004B12E4"/>
    <w:rsid w:val="004B1D34"/>
    <w:rsid w:val="004B1E57"/>
    <w:rsid w:val="004B2A09"/>
    <w:rsid w:val="004B31C3"/>
    <w:rsid w:val="004B33B8"/>
    <w:rsid w:val="004B4BF6"/>
    <w:rsid w:val="004B6480"/>
    <w:rsid w:val="004B7818"/>
    <w:rsid w:val="004B78F2"/>
    <w:rsid w:val="004B798E"/>
    <w:rsid w:val="004C0138"/>
    <w:rsid w:val="004C0482"/>
    <w:rsid w:val="004C0D89"/>
    <w:rsid w:val="004C0F1A"/>
    <w:rsid w:val="004C12CC"/>
    <w:rsid w:val="004C3D9B"/>
    <w:rsid w:val="004C5264"/>
    <w:rsid w:val="004C5299"/>
    <w:rsid w:val="004C59B8"/>
    <w:rsid w:val="004C5BC5"/>
    <w:rsid w:val="004C61C0"/>
    <w:rsid w:val="004C72BF"/>
    <w:rsid w:val="004D03ED"/>
    <w:rsid w:val="004D0591"/>
    <w:rsid w:val="004D08BF"/>
    <w:rsid w:val="004D1162"/>
    <w:rsid w:val="004D1931"/>
    <w:rsid w:val="004D1E93"/>
    <w:rsid w:val="004D2CD3"/>
    <w:rsid w:val="004D39C7"/>
    <w:rsid w:val="004D4180"/>
    <w:rsid w:val="004D6373"/>
    <w:rsid w:val="004E085E"/>
    <w:rsid w:val="004E1731"/>
    <w:rsid w:val="004E3E9D"/>
    <w:rsid w:val="004E565C"/>
    <w:rsid w:val="004E6310"/>
    <w:rsid w:val="004E633D"/>
    <w:rsid w:val="004E63B1"/>
    <w:rsid w:val="004E666B"/>
    <w:rsid w:val="004E6F51"/>
    <w:rsid w:val="004E6FC6"/>
    <w:rsid w:val="004F13FB"/>
    <w:rsid w:val="004F2F23"/>
    <w:rsid w:val="004F4E11"/>
    <w:rsid w:val="004F65CB"/>
    <w:rsid w:val="004F7689"/>
    <w:rsid w:val="005001DD"/>
    <w:rsid w:val="00500F42"/>
    <w:rsid w:val="0050222E"/>
    <w:rsid w:val="00502D2F"/>
    <w:rsid w:val="005050B2"/>
    <w:rsid w:val="005055DB"/>
    <w:rsid w:val="00505E29"/>
    <w:rsid w:val="005070EF"/>
    <w:rsid w:val="00510132"/>
    <w:rsid w:val="0051032D"/>
    <w:rsid w:val="00511452"/>
    <w:rsid w:val="00511960"/>
    <w:rsid w:val="00511CE6"/>
    <w:rsid w:val="005130C7"/>
    <w:rsid w:val="0051335C"/>
    <w:rsid w:val="005138AB"/>
    <w:rsid w:val="0051395A"/>
    <w:rsid w:val="00513D56"/>
    <w:rsid w:val="0051418E"/>
    <w:rsid w:val="00514CB6"/>
    <w:rsid w:val="005159D8"/>
    <w:rsid w:val="00515A4C"/>
    <w:rsid w:val="00516A94"/>
    <w:rsid w:val="00520395"/>
    <w:rsid w:val="005214EA"/>
    <w:rsid w:val="00521BD0"/>
    <w:rsid w:val="00522AA9"/>
    <w:rsid w:val="005240CA"/>
    <w:rsid w:val="00524DDE"/>
    <w:rsid w:val="00524FB9"/>
    <w:rsid w:val="005254A7"/>
    <w:rsid w:val="00525D94"/>
    <w:rsid w:val="00526360"/>
    <w:rsid w:val="00526538"/>
    <w:rsid w:val="00527B32"/>
    <w:rsid w:val="00530EA8"/>
    <w:rsid w:val="00532261"/>
    <w:rsid w:val="00532A78"/>
    <w:rsid w:val="00533FE2"/>
    <w:rsid w:val="005361ED"/>
    <w:rsid w:val="00536D5B"/>
    <w:rsid w:val="005379BF"/>
    <w:rsid w:val="00543EA7"/>
    <w:rsid w:val="005442F2"/>
    <w:rsid w:val="00545406"/>
    <w:rsid w:val="005456AA"/>
    <w:rsid w:val="005457B0"/>
    <w:rsid w:val="005506C2"/>
    <w:rsid w:val="0055144D"/>
    <w:rsid w:val="005521F2"/>
    <w:rsid w:val="00552677"/>
    <w:rsid w:val="00553897"/>
    <w:rsid w:val="00554681"/>
    <w:rsid w:val="005553BF"/>
    <w:rsid w:val="00557668"/>
    <w:rsid w:val="0055791B"/>
    <w:rsid w:val="0056064B"/>
    <w:rsid w:val="0056089E"/>
    <w:rsid w:val="00561444"/>
    <w:rsid w:val="0056193A"/>
    <w:rsid w:val="005639BC"/>
    <w:rsid w:val="0056433C"/>
    <w:rsid w:val="00566F65"/>
    <w:rsid w:val="00567B8E"/>
    <w:rsid w:val="0057080E"/>
    <w:rsid w:val="0057394B"/>
    <w:rsid w:val="00574955"/>
    <w:rsid w:val="0057600D"/>
    <w:rsid w:val="00576C13"/>
    <w:rsid w:val="00580DDB"/>
    <w:rsid w:val="00580F47"/>
    <w:rsid w:val="00580F64"/>
    <w:rsid w:val="00582023"/>
    <w:rsid w:val="005821D8"/>
    <w:rsid w:val="00582945"/>
    <w:rsid w:val="00582E22"/>
    <w:rsid w:val="005830E2"/>
    <w:rsid w:val="005844AF"/>
    <w:rsid w:val="005844D9"/>
    <w:rsid w:val="00585760"/>
    <w:rsid w:val="00586602"/>
    <w:rsid w:val="0058742A"/>
    <w:rsid w:val="00592628"/>
    <w:rsid w:val="00592A09"/>
    <w:rsid w:val="0059361F"/>
    <w:rsid w:val="005943ED"/>
    <w:rsid w:val="00594DCA"/>
    <w:rsid w:val="0059552A"/>
    <w:rsid w:val="005960A0"/>
    <w:rsid w:val="0059631F"/>
    <w:rsid w:val="005964E2"/>
    <w:rsid w:val="0059685B"/>
    <w:rsid w:val="00597452"/>
    <w:rsid w:val="005A1E0F"/>
    <w:rsid w:val="005A2CA2"/>
    <w:rsid w:val="005A37DD"/>
    <w:rsid w:val="005A387B"/>
    <w:rsid w:val="005A3A61"/>
    <w:rsid w:val="005A3D2F"/>
    <w:rsid w:val="005A4BED"/>
    <w:rsid w:val="005A504B"/>
    <w:rsid w:val="005A562B"/>
    <w:rsid w:val="005A583B"/>
    <w:rsid w:val="005A6104"/>
    <w:rsid w:val="005A635D"/>
    <w:rsid w:val="005A6EB5"/>
    <w:rsid w:val="005A7D6A"/>
    <w:rsid w:val="005B3157"/>
    <w:rsid w:val="005B3167"/>
    <w:rsid w:val="005B3562"/>
    <w:rsid w:val="005B3A84"/>
    <w:rsid w:val="005B43FB"/>
    <w:rsid w:val="005B47F3"/>
    <w:rsid w:val="005B51FF"/>
    <w:rsid w:val="005B53ED"/>
    <w:rsid w:val="005B5429"/>
    <w:rsid w:val="005B709C"/>
    <w:rsid w:val="005B7807"/>
    <w:rsid w:val="005C0FE0"/>
    <w:rsid w:val="005C55CB"/>
    <w:rsid w:val="005C5D18"/>
    <w:rsid w:val="005C5FC4"/>
    <w:rsid w:val="005C6298"/>
    <w:rsid w:val="005C69E2"/>
    <w:rsid w:val="005D12B1"/>
    <w:rsid w:val="005D323F"/>
    <w:rsid w:val="005D34D1"/>
    <w:rsid w:val="005D3BB5"/>
    <w:rsid w:val="005D5C70"/>
    <w:rsid w:val="005D6B3F"/>
    <w:rsid w:val="005D6DD1"/>
    <w:rsid w:val="005E1C79"/>
    <w:rsid w:val="005E2008"/>
    <w:rsid w:val="005E2A20"/>
    <w:rsid w:val="005E2C78"/>
    <w:rsid w:val="005E46D2"/>
    <w:rsid w:val="005E53FA"/>
    <w:rsid w:val="005E6167"/>
    <w:rsid w:val="005E6846"/>
    <w:rsid w:val="005E78C5"/>
    <w:rsid w:val="005F0B06"/>
    <w:rsid w:val="005F12D8"/>
    <w:rsid w:val="005F3C3C"/>
    <w:rsid w:val="00600177"/>
    <w:rsid w:val="006002AA"/>
    <w:rsid w:val="006023C2"/>
    <w:rsid w:val="00602C98"/>
    <w:rsid w:val="006037A1"/>
    <w:rsid w:val="00603A09"/>
    <w:rsid w:val="00604111"/>
    <w:rsid w:val="00605DB3"/>
    <w:rsid w:val="00606C49"/>
    <w:rsid w:val="006110F9"/>
    <w:rsid w:val="00615CED"/>
    <w:rsid w:val="00615E26"/>
    <w:rsid w:val="00616AF3"/>
    <w:rsid w:val="00620A91"/>
    <w:rsid w:val="00620DB6"/>
    <w:rsid w:val="00620E04"/>
    <w:rsid w:val="006217ED"/>
    <w:rsid w:val="00625207"/>
    <w:rsid w:val="00625E15"/>
    <w:rsid w:val="006264D5"/>
    <w:rsid w:val="00626637"/>
    <w:rsid w:val="00626740"/>
    <w:rsid w:val="00626864"/>
    <w:rsid w:val="00627232"/>
    <w:rsid w:val="0062726B"/>
    <w:rsid w:val="00627B85"/>
    <w:rsid w:val="006327E7"/>
    <w:rsid w:val="00632FBA"/>
    <w:rsid w:val="006356F1"/>
    <w:rsid w:val="00635B78"/>
    <w:rsid w:val="00636D18"/>
    <w:rsid w:val="00637A72"/>
    <w:rsid w:val="00640185"/>
    <w:rsid w:val="00640EA1"/>
    <w:rsid w:val="0064136B"/>
    <w:rsid w:val="0064282B"/>
    <w:rsid w:val="006436A7"/>
    <w:rsid w:val="006437C4"/>
    <w:rsid w:val="00644ED0"/>
    <w:rsid w:val="006460B3"/>
    <w:rsid w:val="00646C6D"/>
    <w:rsid w:val="006507AE"/>
    <w:rsid w:val="00650935"/>
    <w:rsid w:val="00651B22"/>
    <w:rsid w:val="00652045"/>
    <w:rsid w:val="00652417"/>
    <w:rsid w:val="00652515"/>
    <w:rsid w:val="00652834"/>
    <w:rsid w:val="00653BB1"/>
    <w:rsid w:val="006542A6"/>
    <w:rsid w:val="006557EE"/>
    <w:rsid w:val="00655962"/>
    <w:rsid w:val="00656359"/>
    <w:rsid w:val="00656A32"/>
    <w:rsid w:val="0065797C"/>
    <w:rsid w:val="00657B8D"/>
    <w:rsid w:val="00657C1E"/>
    <w:rsid w:val="0066129A"/>
    <w:rsid w:val="00664269"/>
    <w:rsid w:val="00664671"/>
    <w:rsid w:val="006654A3"/>
    <w:rsid w:val="00666038"/>
    <w:rsid w:val="00667EFE"/>
    <w:rsid w:val="0067003F"/>
    <w:rsid w:val="00671517"/>
    <w:rsid w:val="0067248C"/>
    <w:rsid w:val="006726F0"/>
    <w:rsid w:val="0067347D"/>
    <w:rsid w:val="00673E71"/>
    <w:rsid w:val="00676325"/>
    <w:rsid w:val="0067719B"/>
    <w:rsid w:val="006771AC"/>
    <w:rsid w:val="006777ED"/>
    <w:rsid w:val="00680141"/>
    <w:rsid w:val="00682A1C"/>
    <w:rsid w:val="0068396A"/>
    <w:rsid w:val="00683B89"/>
    <w:rsid w:val="00684DA3"/>
    <w:rsid w:val="00687259"/>
    <w:rsid w:val="00690F16"/>
    <w:rsid w:val="006911F5"/>
    <w:rsid w:val="00691E1B"/>
    <w:rsid w:val="006932DA"/>
    <w:rsid w:val="00693CCF"/>
    <w:rsid w:val="00693CEF"/>
    <w:rsid w:val="00694770"/>
    <w:rsid w:val="00694DDB"/>
    <w:rsid w:val="00696716"/>
    <w:rsid w:val="006A0AB7"/>
    <w:rsid w:val="006A0B9E"/>
    <w:rsid w:val="006A2835"/>
    <w:rsid w:val="006A315D"/>
    <w:rsid w:val="006A3978"/>
    <w:rsid w:val="006A3BEB"/>
    <w:rsid w:val="006A42E5"/>
    <w:rsid w:val="006A4581"/>
    <w:rsid w:val="006A589D"/>
    <w:rsid w:val="006A5AAC"/>
    <w:rsid w:val="006A6722"/>
    <w:rsid w:val="006B07DC"/>
    <w:rsid w:val="006B1387"/>
    <w:rsid w:val="006B2B38"/>
    <w:rsid w:val="006B489A"/>
    <w:rsid w:val="006B4D33"/>
    <w:rsid w:val="006B5DE7"/>
    <w:rsid w:val="006B7360"/>
    <w:rsid w:val="006C002A"/>
    <w:rsid w:val="006C09DF"/>
    <w:rsid w:val="006C3A93"/>
    <w:rsid w:val="006C4DEB"/>
    <w:rsid w:val="006C61FE"/>
    <w:rsid w:val="006C632C"/>
    <w:rsid w:val="006C636A"/>
    <w:rsid w:val="006C663F"/>
    <w:rsid w:val="006D0085"/>
    <w:rsid w:val="006D00E0"/>
    <w:rsid w:val="006D3855"/>
    <w:rsid w:val="006D4DEC"/>
    <w:rsid w:val="006D514F"/>
    <w:rsid w:val="006D73CF"/>
    <w:rsid w:val="006D7D98"/>
    <w:rsid w:val="006E0FA5"/>
    <w:rsid w:val="006E12D7"/>
    <w:rsid w:val="006E21B4"/>
    <w:rsid w:val="006E3010"/>
    <w:rsid w:val="006E357B"/>
    <w:rsid w:val="006E39D3"/>
    <w:rsid w:val="006E458D"/>
    <w:rsid w:val="006E4D01"/>
    <w:rsid w:val="006E552D"/>
    <w:rsid w:val="006E589A"/>
    <w:rsid w:val="006E58D0"/>
    <w:rsid w:val="006E6274"/>
    <w:rsid w:val="006E6C9D"/>
    <w:rsid w:val="006E70D2"/>
    <w:rsid w:val="006E7465"/>
    <w:rsid w:val="006E7C32"/>
    <w:rsid w:val="006E7C98"/>
    <w:rsid w:val="006F0C96"/>
    <w:rsid w:val="006F1493"/>
    <w:rsid w:val="006F1FF4"/>
    <w:rsid w:val="006F2771"/>
    <w:rsid w:val="006F3A26"/>
    <w:rsid w:val="006F6471"/>
    <w:rsid w:val="006F64FE"/>
    <w:rsid w:val="006F653A"/>
    <w:rsid w:val="006F685F"/>
    <w:rsid w:val="006F69AE"/>
    <w:rsid w:val="006F6E22"/>
    <w:rsid w:val="006F7232"/>
    <w:rsid w:val="00700524"/>
    <w:rsid w:val="00700776"/>
    <w:rsid w:val="00701E23"/>
    <w:rsid w:val="00702783"/>
    <w:rsid w:val="00704CC8"/>
    <w:rsid w:val="0070742C"/>
    <w:rsid w:val="00710A20"/>
    <w:rsid w:val="00711446"/>
    <w:rsid w:val="00711548"/>
    <w:rsid w:val="0071244E"/>
    <w:rsid w:val="00712D85"/>
    <w:rsid w:val="00713007"/>
    <w:rsid w:val="00714AEB"/>
    <w:rsid w:val="00714D58"/>
    <w:rsid w:val="00714EB1"/>
    <w:rsid w:val="00715660"/>
    <w:rsid w:val="00715894"/>
    <w:rsid w:val="00716AB8"/>
    <w:rsid w:val="00717652"/>
    <w:rsid w:val="0072026E"/>
    <w:rsid w:val="00720C9D"/>
    <w:rsid w:val="00721AAD"/>
    <w:rsid w:val="00721CDB"/>
    <w:rsid w:val="00722EA6"/>
    <w:rsid w:val="0072559B"/>
    <w:rsid w:val="00726315"/>
    <w:rsid w:val="00726EAF"/>
    <w:rsid w:val="007271DA"/>
    <w:rsid w:val="00727FE4"/>
    <w:rsid w:val="00731950"/>
    <w:rsid w:val="00733A83"/>
    <w:rsid w:val="00734A1F"/>
    <w:rsid w:val="0073517A"/>
    <w:rsid w:val="00735541"/>
    <w:rsid w:val="00735D85"/>
    <w:rsid w:val="00737A8E"/>
    <w:rsid w:val="0074001D"/>
    <w:rsid w:val="007405BE"/>
    <w:rsid w:val="00740ED7"/>
    <w:rsid w:val="00741D45"/>
    <w:rsid w:val="007435A9"/>
    <w:rsid w:val="00743754"/>
    <w:rsid w:val="007454C9"/>
    <w:rsid w:val="007459E2"/>
    <w:rsid w:val="00745F91"/>
    <w:rsid w:val="00747368"/>
    <w:rsid w:val="007476F9"/>
    <w:rsid w:val="00751279"/>
    <w:rsid w:val="00752527"/>
    <w:rsid w:val="007531E0"/>
    <w:rsid w:val="0075354D"/>
    <w:rsid w:val="00753C37"/>
    <w:rsid w:val="00753D0D"/>
    <w:rsid w:val="00753EAF"/>
    <w:rsid w:val="00754373"/>
    <w:rsid w:val="0075475E"/>
    <w:rsid w:val="00756DA8"/>
    <w:rsid w:val="00757128"/>
    <w:rsid w:val="007571AD"/>
    <w:rsid w:val="00757FCF"/>
    <w:rsid w:val="007607BD"/>
    <w:rsid w:val="007614E4"/>
    <w:rsid w:val="00762602"/>
    <w:rsid w:val="00763089"/>
    <w:rsid w:val="007645CB"/>
    <w:rsid w:val="007649B1"/>
    <w:rsid w:val="00766AC4"/>
    <w:rsid w:val="007676CE"/>
    <w:rsid w:val="007702C4"/>
    <w:rsid w:val="00771036"/>
    <w:rsid w:val="0077147D"/>
    <w:rsid w:val="00772376"/>
    <w:rsid w:val="007727BD"/>
    <w:rsid w:val="007732A1"/>
    <w:rsid w:val="0077355F"/>
    <w:rsid w:val="00773849"/>
    <w:rsid w:val="00775FA7"/>
    <w:rsid w:val="00776446"/>
    <w:rsid w:val="007804AD"/>
    <w:rsid w:val="00780F86"/>
    <w:rsid w:val="00781644"/>
    <w:rsid w:val="0078263B"/>
    <w:rsid w:val="007862B3"/>
    <w:rsid w:val="00787E7E"/>
    <w:rsid w:val="00790655"/>
    <w:rsid w:val="00793D9D"/>
    <w:rsid w:val="007942D4"/>
    <w:rsid w:val="00795B93"/>
    <w:rsid w:val="00796E26"/>
    <w:rsid w:val="007971D7"/>
    <w:rsid w:val="00797965"/>
    <w:rsid w:val="007A01D3"/>
    <w:rsid w:val="007A1506"/>
    <w:rsid w:val="007A1D46"/>
    <w:rsid w:val="007A3AAB"/>
    <w:rsid w:val="007A3CA9"/>
    <w:rsid w:val="007A4772"/>
    <w:rsid w:val="007A5191"/>
    <w:rsid w:val="007A68E6"/>
    <w:rsid w:val="007A72CF"/>
    <w:rsid w:val="007A7304"/>
    <w:rsid w:val="007A7845"/>
    <w:rsid w:val="007A79B0"/>
    <w:rsid w:val="007A7C36"/>
    <w:rsid w:val="007B16AB"/>
    <w:rsid w:val="007B247A"/>
    <w:rsid w:val="007B26F1"/>
    <w:rsid w:val="007B2AF5"/>
    <w:rsid w:val="007B2F1B"/>
    <w:rsid w:val="007B2F37"/>
    <w:rsid w:val="007B59EF"/>
    <w:rsid w:val="007B5AF2"/>
    <w:rsid w:val="007B7715"/>
    <w:rsid w:val="007C0140"/>
    <w:rsid w:val="007C0364"/>
    <w:rsid w:val="007C09A9"/>
    <w:rsid w:val="007C159E"/>
    <w:rsid w:val="007C4899"/>
    <w:rsid w:val="007C572A"/>
    <w:rsid w:val="007C653B"/>
    <w:rsid w:val="007C6CED"/>
    <w:rsid w:val="007C6FC4"/>
    <w:rsid w:val="007C724E"/>
    <w:rsid w:val="007D14BB"/>
    <w:rsid w:val="007D1983"/>
    <w:rsid w:val="007D252B"/>
    <w:rsid w:val="007D2788"/>
    <w:rsid w:val="007D2909"/>
    <w:rsid w:val="007D35C5"/>
    <w:rsid w:val="007D3FD5"/>
    <w:rsid w:val="007D5937"/>
    <w:rsid w:val="007D6BEC"/>
    <w:rsid w:val="007D6EE9"/>
    <w:rsid w:val="007E0910"/>
    <w:rsid w:val="007E0969"/>
    <w:rsid w:val="007E0C8D"/>
    <w:rsid w:val="007E0E1B"/>
    <w:rsid w:val="007E0F9D"/>
    <w:rsid w:val="007E1E1C"/>
    <w:rsid w:val="007E222E"/>
    <w:rsid w:val="007E22CD"/>
    <w:rsid w:val="007E27A6"/>
    <w:rsid w:val="007E3DA2"/>
    <w:rsid w:val="007E40AF"/>
    <w:rsid w:val="007E4F16"/>
    <w:rsid w:val="007E58B2"/>
    <w:rsid w:val="007E5E8F"/>
    <w:rsid w:val="007E6022"/>
    <w:rsid w:val="007E6204"/>
    <w:rsid w:val="007E6607"/>
    <w:rsid w:val="007F0487"/>
    <w:rsid w:val="007F0F3E"/>
    <w:rsid w:val="007F33C7"/>
    <w:rsid w:val="007F3A8E"/>
    <w:rsid w:val="007F415C"/>
    <w:rsid w:val="007F75D0"/>
    <w:rsid w:val="00800181"/>
    <w:rsid w:val="0080023A"/>
    <w:rsid w:val="00801A57"/>
    <w:rsid w:val="00802446"/>
    <w:rsid w:val="00802713"/>
    <w:rsid w:val="00802A1C"/>
    <w:rsid w:val="008040FD"/>
    <w:rsid w:val="00807692"/>
    <w:rsid w:val="00807C0C"/>
    <w:rsid w:val="00812627"/>
    <w:rsid w:val="008145EB"/>
    <w:rsid w:val="00815377"/>
    <w:rsid w:val="008172E8"/>
    <w:rsid w:val="00817413"/>
    <w:rsid w:val="00821347"/>
    <w:rsid w:val="00821A25"/>
    <w:rsid w:val="008230AA"/>
    <w:rsid w:val="0082593B"/>
    <w:rsid w:val="00827009"/>
    <w:rsid w:val="0082750B"/>
    <w:rsid w:val="008311E9"/>
    <w:rsid w:val="00832440"/>
    <w:rsid w:val="00833029"/>
    <w:rsid w:val="00833697"/>
    <w:rsid w:val="00835005"/>
    <w:rsid w:val="0083598D"/>
    <w:rsid w:val="008359BC"/>
    <w:rsid w:val="00836BA4"/>
    <w:rsid w:val="008375D0"/>
    <w:rsid w:val="0084014E"/>
    <w:rsid w:val="0084039E"/>
    <w:rsid w:val="00841237"/>
    <w:rsid w:val="008417E3"/>
    <w:rsid w:val="00841E92"/>
    <w:rsid w:val="00842DE0"/>
    <w:rsid w:val="008440CE"/>
    <w:rsid w:val="00844B18"/>
    <w:rsid w:val="00846A06"/>
    <w:rsid w:val="00846E5D"/>
    <w:rsid w:val="00847943"/>
    <w:rsid w:val="00850DFB"/>
    <w:rsid w:val="00851529"/>
    <w:rsid w:val="0085275A"/>
    <w:rsid w:val="00853CF8"/>
    <w:rsid w:val="0085411F"/>
    <w:rsid w:val="00855479"/>
    <w:rsid w:val="00856F85"/>
    <w:rsid w:val="008576C2"/>
    <w:rsid w:val="00860AA9"/>
    <w:rsid w:val="008620A8"/>
    <w:rsid w:val="00863083"/>
    <w:rsid w:val="00864E47"/>
    <w:rsid w:val="00864F31"/>
    <w:rsid w:val="00867723"/>
    <w:rsid w:val="00867831"/>
    <w:rsid w:val="008703CC"/>
    <w:rsid w:val="00870CA9"/>
    <w:rsid w:val="00870DEB"/>
    <w:rsid w:val="008726B1"/>
    <w:rsid w:val="00872F58"/>
    <w:rsid w:val="008738BB"/>
    <w:rsid w:val="00873CD1"/>
    <w:rsid w:val="008742DE"/>
    <w:rsid w:val="00875822"/>
    <w:rsid w:val="008762D5"/>
    <w:rsid w:val="00882049"/>
    <w:rsid w:val="00883417"/>
    <w:rsid w:val="0088485A"/>
    <w:rsid w:val="0088511E"/>
    <w:rsid w:val="008855D4"/>
    <w:rsid w:val="008864F7"/>
    <w:rsid w:val="00886DF0"/>
    <w:rsid w:val="00887792"/>
    <w:rsid w:val="00890709"/>
    <w:rsid w:val="00890740"/>
    <w:rsid w:val="0089120C"/>
    <w:rsid w:val="008924E3"/>
    <w:rsid w:val="00892B91"/>
    <w:rsid w:val="00892E0B"/>
    <w:rsid w:val="00893B0C"/>
    <w:rsid w:val="00893C86"/>
    <w:rsid w:val="00894314"/>
    <w:rsid w:val="00895D90"/>
    <w:rsid w:val="00896B7D"/>
    <w:rsid w:val="008A0600"/>
    <w:rsid w:val="008A1429"/>
    <w:rsid w:val="008A1C92"/>
    <w:rsid w:val="008A1D69"/>
    <w:rsid w:val="008A332E"/>
    <w:rsid w:val="008A3B1B"/>
    <w:rsid w:val="008A43A0"/>
    <w:rsid w:val="008A49A2"/>
    <w:rsid w:val="008A4DAC"/>
    <w:rsid w:val="008A5065"/>
    <w:rsid w:val="008A507F"/>
    <w:rsid w:val="008A594C"/>
    <w:rsid w:val="008A605B"/>
    <w:rsid w:val="008A6089"/>
    <w:rsid w:val="008A6F48"/>
    <w:rsid w:val="008B0B81"/>
    <w:rsid w:val="008B0EDD"/>
    <w:rsid w:val="008B18E6"/>
    <w:rsid w:val="008B23E4"/>
    <w:rsid w:val="008B3455"/>
    <w:rsid w:val="008B34C8"/>
    <w:rsid w:val="008B41BD"/>
    <w:rsid w:val="008B41FB"/>
    <w:rsid w:val="008B4282"/>
    <w:rsid w:val="008B4BFE"/>
    <w:rsid w:val="008B7205"/>
    <w:rsid w:val="008B7705"/>
    <w:rsid w:val="008B7A00"/>
    <w:rsid w:val="008B7BEB"/>
    <w:rsid w:val="008C11DA"/>
    <w:rsid w:val="008C1ABC"/>
    <w:rsid w:val="008C1FF4"/>
    <w:rsid w:val="008C2B1D"/>
    <w:rsid w:val="008C38ED"/>
    <w:rsid w:val="008C3B42"/>
    <w:rsid w:val="008C3D06"/>
    <w:rsid w:val="008C4216"/>
    <w:rsid w:val="008C61F0"/>
    <w:rsid w:val="008C6F02"/>
    <w:rsid w:val="008C7BA7"/>
    <w:rsid w:val="008D230E"/>
    <w:rsid w:val="008D240A"/>
    <w:rsid w:val="008D40A8"/>
    <w:rsid w:val="008D463B"/>
    <w:rsid w:val="008D4DDE"/>
    <w:rsid w:val="008D4F37"/>
    <w:rsid w:val="008D59DF"/>
    <w:rsid w:val="008D5EB9"/>
    <w:rsid w:val="008D695F"/>
    <w:rsid w:val="008D6961"/>
    <w:rsid w:val="008D7153"/>
    <w:rsid w:val="008D7294"/>
    <w:rsid w:val="008E0594"/>
    <w:rsid w:val="008E2A57"/>
    <w:rsid w:val="008E2EEB"/>
    <w:rsid w:val="008E4A2A"/>
    <w:rsid w:val="008E77BB"/>
    <w:rsid w:val="008F2029"/>
    <w:rsid w:val="008F2917"/>
    <w:rsid w:val="008F3E00"/>
    <w:rsid w:val="008F459C"/>
    <w:rsid w:val="008F4EF0"/>
    <w:rsid w:val="008F5A05"/>
    <w:rsid w:val="008F5DC0"/>
    <w:rsid w:val="008F60E7"/>
    <w:rsid w:val="008F750B"/>
    <w:rsid w:val="00900396"/>
    <w:rsid w:val="00900F60"/>
    <w:rsid w:val="00901298"/>
    <w:rsid w:val="00902645"/>
    <w:rsid w:val="00903402"/>
    <w:rsid w:val="00904307"/>
    <w:rsid w:val="00905668"/>
    <w:rsid w:val="00906156"/>
    <w:rsid w:val="0090662C"/>
    <w:rsid w:val="009067C3"/>
    <w:rsid w:val="00906D56"/>
    <w:rsid w:val="00907410"/>
    <w:rsid w:val="00907544"/>
    <w:rsid w:val="00911453"/>
    <w:rsid w:val="00911C79"/>
    <w:rsid w:val="00912A24"/>
    <w:rsid w:val="00913612"/>
    <w:rsid w:val="0091362C"/>
    <w:rsid w:val="0091470E"/>
    <w:rsid w:val="009148D0"/>
    <w:rsid w:val="0091614A"/>
    <w:rsid w:val="009177D9"/>
    <w:rsid w:val="009205B9"/>
    <w:rsid w:val="00920660"/>
    <w:rsid w:val="00922B04"/>
    <w:rsid w:val="00923851"/>
    <w:rsid w:val="00923E7D"/>
    <w:rsid w:val="00926045"/>
    <w:rsid w:val="009264F3"/>
    <w:rsid w:val="009267ED"/>
    <w:rsid w:val="009279B1"/>
    <w:rsid w:val="00930233"/>
    <w:rsid w:val="00930455"/>
    <w:rsid w:val="00930DA8"/>
    <w:rsid w:val="0093125E"/>
    <w:rsid w:val="0093192F"/>
    <w:rsid w:val="00933642"/>
    <w:rsid w:val="009413A5"/>
    <w:rsid w:val="009416E1"/>
    <w:rsid w:val="009417E1"/>
    <w:rsid w:val="0094426F"/>
    <w:rsid w:val="009444AA"/>
    <w:rsid w:val="00944619"/>
    <w:rsid w:val="00945074"/>
    <w:rsid w:val="00945930"/>
    <w:rsid w:val="00945A88"/>
    <w:rsid w:val="009465B6"/>
    <w:rsid w:val="00946C22"/>
    <w:rsid w:val="00946FD6"/>
    <w:rsid w:val="00947C8C"/>
    <w:rsid w:val="00947F52"/>
    <w:rsid w:val="009503C2"/>
    <w:rsid w:val="00950C5B"/>
    <w:rsid w:val="00950FD9"/>
    <w:rsid w:val="00951F46"/>
    <w:rsid w:val="009528D2"/>
    <w:rsid w:val="00952BFF"/>
    <w:rsid w:val="00953618"/>
    <w:rsid w:val="00956FE9"/>
    <w:rsid w:val="0096150A"/>
    <w:rsid w:val="00961D24"/>
    <w:rsid w:val="00961D81"/>
    <w:rsid w:val="009626EB"/>
    <w:rsid w:val="00963C4D"/>
    <w:rsid w:val="00964BB3"/>
    <w:rsid w:val="00966C61"/>
    <w:rsid w:val="00967D16"/>
    <w:rsid w:val="00967D54"/>
    <w:rsid w:val="0097017A"/>
    <w:rsid w:val="009703AE"/>
    <w:rsid w:val="00970981"/>
    <w:rsid w:val="009714E4"/>
    <w:rsid w:val="00971E08"/>
    <w:rsid w:val="009725C1"/>
    <w:rsid w:val="0097393E"/>
    <w:rsid w:val="00973E3D"/>
    <w:rsid w:val="0097452F"/>
    <w:rsid w:val="00976B54"/>
    <w:rsid w:val="00976BC4"/>
    <w:rsid w:val="00976BD8"/>
    <w:rsid w:val="009801CD"/>
    <w:rsid w:val="009812D1"/>
    <w:rsid w:val="00981D8A"/>
    <w:rsid w:val="00985E91"/>
    <w:rsid w:val="0099058F"/>
    <w:rsid w:val="00990803"/>
    <w:rsid w:val="00991AA1"/>
    <w:rsid w:val="009924FC"/>
    <w:rsid w:val="00993080"/>
    <w:rsid w:val="00993F6A"/>
    <w:rsid w:val="0099418F"/>
    <w:rsid w:val="009944ED"/>
    <w:rsid w:val="00994A46"/>
    <w:rsid w:val="00994DC3"/>
    <w:rsid w:val="00996A90"/>
    <w:rsid w:val="00996DB5"/>
    <w:rsid w:val="00997201"/>
    <w:rsid w:val="00997D7B"/>
    <w:rsid w:val="00997E91"/>
    <w:rsid w:val="00997FD4"/>
    <w:rsid w:val="009A0070"/>
    <w:rsid w:val="009A0BB7"/>
    <w:rsid w:val="009A1844"/>
    <w:rsid w:val="009A37B6"/>
    <w:rsid w:val="009A4969"/>
    <w:rsid w:val="009A7AF7"/>
    <w:rsid w:val="009A7FEE"/>
    <w:rsid w:val="009B5550"/>
    <w:rsid w:val="009B5BF2"/>
    <w:rsid w:val="009B6A5C"/>
    <w:rsid w:val="009B6C8F"/>
    <w:rsid w:val="009B784D"/>
    <w:rsid w:val="009C02FE"/>
    <w:rsid w:val="009C144F"/>
    <w:rsid w:val="009C4671"/>
    <w:rsid w:val="009C5B07"/>
    <w:rsid w:val="009C7213"/>
    <w:rsid w:val="009C778E"/>
    <w:rsid w:val="009D0BA7"/>
    <w:rsid w:val="009D1D34"/>
    <w:rsid w:val="009D27EB"/>
    <w:rsid w:val="009D47B9"/>
    <w:rsid w:val="009D49A7"/>
    <w:rsid w:val="009D4D5B"/>
    <w:rsid w:val="009D4E4F"/>
    <w:rsid w:val="009D57C1"/>
    <w:rsid w:val="009D63EF"/>
    <w:rsid w:val="009D71C8"/>
    <w:rsid w:val="009E3261"/>
    <w:rsid w:val="009E4211"/>
    <w:rsid w:val="009E4645"/>
    <w:rsid w:val="009E4718"/>
    <w:rsid w:val="009E6B54"/>
    <w:rsid w:val="009E7EEC"/>
    <w:rsid w:val="009F0D93"/>
    <w:rsid w:val="009F1FE0"/>
    <w:rsid w:val="009F3DAD"/>
    <w:rsid w:val="009F44C8"/>
    <w:rsid w:val="009F5900"/>
    <w:rsid w:val="009F6403"/>
    <w:rsid w:val="009F67EB"/>
    <w:rsid w:val="009F68BC"/>
    <w:rsid w:val="00A00A96"/>
    <w:rsid w:val="00A016AF"/>
    <w:rsid w:val="00A02B74"/>
    <w:rsid w:val="00A02E77"/>
    <w:rsid w:val="00A046DB"/>
    <w:rsid w:val="00A049ED"/>
    <w:rsid w:val="00A04E8D"/>
    <w:rsid w:val="00A0535A"/>
    <w:rsid w:val="00A05F13"/>
    <w:rsid w:val="00A06E6A"/>
    <w:rsid w:val="00A07D47"/>
    <w:rsid w:val="00A11C39"/>
    <w:rsid w:val="00A123C0"/>
    <w:rsid w:val="00A13E34"/>
    <w:rsid w:val="00A16C3D"/>
    <w:rsid w:val="00A17AD1"/>
    <w:rsid w:val="00A21144"/>
    <w:rsid w:val="00A21546"/>
    <w:rsid w:val="00A21D31"/>
    <w:rsid w:val="00A21FA2"/>
    <w:rsid w:val="00A22913"/>
    <w:rsid w:val="00A237D1"/>
    <w:rsid w:val="00A243E0"/>
    <w:rsid w:val="00A260E0"/>
    <w:rsid w:val="00A26907"/>
    <w:rsid w:val="00A26A2E"/>
    <w:rsid w:val="00A27238"/>
    <w:rsid w:val="00A27DAE"/>
    <w:rsid w:val="00A31D25"/>
    <w:rsid w:val="00A31F24"/>
    <w:rsid w:val="00A3292B"/>
    <w:rsid w:val="00A331D4"/>
    <w:rsid w:val="00A33A8F"/>
    <w:rsid w:val="00A34664"/>
    <w:rsid w:val="00A3617E"/>
    <w:rsid w:val="00A363DD"/>
    <w:rsid w:val="00A3787D"/>
    <w:rsid w:val="00A4088D"/>
    <w:rsid w:val="00A42516"/>
    <w:rsid w:val="00A42726"/>
    <w:rsid w:val="00A4342F"/>
    <w:rsid w:val="00A44027"/>
    <w:rsid w:val="00A44223"/>
    <w:rsid w:val="00A448DE"/>
    <w:rsid w:val="00A456DF"/>
    <w:rsid w:val="00A456F0"/>
    <w:rsid w:val="00A45EB4"/>
    <w:rsid w:val="00A46726"/>
    <w:rsid w:val="00A46E16"/>
    <w:rsid w:val="00A46E9D"/>
    <w:rsid w:val="00A504A7"/>
    <w:rsid w:val="00A52306"/>
    <w:rsid w:val="00A52C24"/>
    <w:rsid w:val="00A5301E"/>
    <w:rsid w:val="00A53287"/>
    <w:rsid w:val="00A532FD"/>
    <w:rsid w:val="00A5377D"/>
    <w:rsid w:val="00A54674"/>
    <w:rsid w:val="00A55520"/>
    <w:rsid w:val="00A562ED"/>
    <w:rsid w:val="00A609D4"/>
    <w:rsid w:val="00A60F40"/>
    <w:rsid w:val="00A6180C"/>
    <w:rsid w:val="00A61FA8"/>
    <w:rsid w:val="00A631B8"/>
    <w:rsid w:val="00A66500"/>
    <w:rsid w:val="00A66C00"/>
    <w:rsid w:val="00A67B8C"/>
    <w:rsid w:val="00A70D99"/>
    <w:rsid w:val="00A7207A"/>
    <w:rsid w:val="00A725DB"/>
    <w:rsid w:val="00A73C46"/>
    <w:rsid w:val="00A73FCD"/>
    <w:rsid w:val="00A7437A"/>
    <w:rsid w:val="00A74421"/>
    <w:rsid w:val="00A7644F"/>
    <w:rsid w:val="00A779C2"/>
    <w:rsid w:val="00A81BEC"/>
    <w:rsid w:val="00A82AC4"/>
    <w:rsid w:val="00A84855"/>
    <w:rsid w:val="00A85448"/>
    <w:rsid w:val="00A86E94"/>
    <w:rsid w:val="00A91C92"/>
    <w:rsid w:val="00A92CE2"/>
    <w:rsid w:val="00A9366F"/>
    <w:rsid w:val="00A955DE"/>
    <w:rsid w:val="00A96A2C"/>
    <w:rsid w:val="00A96D07"/>
    <w:rsid w:val="00A973B3"/>
    <w:rsid w:val="00A977D2"/>
    <w:rsid w:val="00A979E9"/>
    <w:rsid w:val="00A97EBB"/>
    <w:rsid w:val="00AA0497"/>
    <w:rsid w:val="00AA076F"/>
    <w:rsid w:val="00AA12F6"/>
    <w:rsid w:val="00AA206E"/>
    <w:rsid w:val="00AA29B3"/>
    <w:rsid w:val="00AA2B25"/>
    <w:rsid w:val="00AA30F0"/>
    <w:rsid w:val="00AA3856"/>
    <w:rsid w:val="00AA3CF9"/>
    <w:rsid w:val="00AA5838"/>
    <w:rsid w:val="00AB1206"/>
    <w:rsid w:val="00AB23FF"/>
    <w:rsid w:val="00AB2557"/>
    <w:rsid w:val="00AB2FC1"/>
    <w:rsid w:val="00AB31EF"/>
    <w:rsid w:val="00AB3C91"/>
    <w:rsid w:val="00AB4DF7"/>
    <w:rsid w:val="00AB5242"/>
    <w:rsid w:val="00AB5880"/>
    <w:rsid w:val="00AB5F67"/>
    <w:rsid w:val="00AB73F4"/>
    <w:rsid w:val="00AB7ADB"/>
    <w:rsid w:val="00AC0939"/>
    <w:rsid w:val="00AC32A3"/>
    <w:rsid w:val="00AC3743"/>
    <w:rsid w:val="00AC5108"/>
    <w:rsid w:val="00AC58EB"/>
    <w:rsid w:val="00AC6934"/>
    <w:rsid w:val="00AC71C1"/>
    <w:rsid w:val="00AC7488"/>
    <w:rsid w:val="00AD05C4"/>
    <w:rsid w:val="00AD163E"/>
    <w:rsid w:val="00AD18DB"/>
    <w:rsid w:val="00AD1EB9"/>
    <w:rsid w:val="00AD2B2E"/>
    <w:rsid w:val="00AD48BB"/>
    <w:rsid w:val="00AD4921"/>
    <w:rsid w:val="00AD4952"/>
    <w:rsid w:val="00AD6B51"/>
    <w:rsid w:val="00AD72F8"/>
    <w:rsid w:val="00AE1EDF"/>
    <w:rsid w:val="00AE23E4"/>
    <w:rsid w:val="00AE387E"/>
    <w:rsid w:val="00AE4667"/>
    <w:rsid w:val="00AE4822"/>
    <w:rsid w:val="00AE532F"/>
    <w:rsid w:val="00AE6BED"/>
    <w:rsid w:val="00AF0B48"/>
    <w:rsid w:val="00AF0CBE"/>
    <w:rsid w:val="00AF44B0"/>
    <w:rsid w:val="00AF5CFF"/>
    <w:rsid w:val="00AF5D61"/>
    <w:rsid w:val="00AF6764"/>
    <w:rsid w:val="00AF7545"/>
    <w:rsid w:val="00B001B4"/>
    <w:rsid w:val="00B01AB3"/>
    <w:rsid w:val="00B01AC3"/>
    <w:rsid w:val="00B0263E"/>
    <w:rsid w:val="00B03150"/>
    <w:rsid w:val="00B03DF5"/>
    <w:rsid w:val="00B0430F"/>
    <w:rsid w:val="00B05207"/>
    <w:rsid w:val="00B06B92"/>
    <w:rsid w:val="00B079DC"/>
    <w:rsid w:val="00B103F7"/>
    <w:rsid w:val="00B1107A"/>
    <w:rsid w:val="00B119AA"/>
    <w:rsid w:val="00B124CE"/>
    <w:rsid w:val="00B12A2B"/>
    <w:rsid w:val="00B13C33"/>
    <w:rsid w:val="00B14121"/>
    <w:rsid w:val="00B1483C"/>
    <w:rsid w:val="00B157AB"/>
    <w:rsid w:val="00B170BD"/>
    <w:rsid w:val="00B17C38"/>
    <w:rsid w:val="00B2081B"/>
    <w:rsid w:val="00B212AA"/>
    <w:rsid w:val="00B21BD4"/>
    <w:rsid w:val="00B23F59"/>
    <w:rsid w:val="00B24679"/>
    <w:rsid w:val="00B24C6B"/>
    <w:rsid w:val="00B25329"/>
    <w:rsid w:val="00B25D59"/>
    <w:rsid w:val="00B264E8"/>
    <w:rsid w:val="00B32179"/>
    <w:rsid w:val="00B32264"/>
    <w:rsid w:val="00B3329A"/>
    <w:rsid w:val="00B35825"/>
    <w:rsid w:val="00B35FBF"/>
    <w:rsid w:val="00B36441"/>
    <w:rsid w:val="00B372AB"/>
    <w:rsid w:val="00B377F5"/>
    <w:rsid w:val="00B379D7"/>
    <w:rsid w:val="00B37BC7"/>
    <w:rsid w:val="00B37FD5"/>
    <w:rsid w:val="00B40F55"/>
    <w:rsid w:val="00B412FF"/>
    <w:rsid w:val="00B41556"/>
    <w:rsid w:val="00B41AEF"/>
    <w:rsid w:val="00B41DA0"/>
    <w:rsid w:val="00B42548"/>
    <w:rsid w:val="00B43341"/>
    <w:rsid w:val="00B45015"/>
    <w:rsid w:val="00B4571C"/>
    <w:rsid w:val="00B472D4"/>
    <w:rsid w:val="00B47762"/>
    <w:rsid w:val="00B514A1"/>
    <w:rsid w:val="00B52191"/>
    <w:rsid w:val="00B5334E"/>
    <w:rsid w:val="00B567BB"/>
    <w:rsid w:val="00B5762B"/>
    <w:rsid w:val="00B5789E"/>
    <w:rsid w:val="00B57EAE"/>
    <w:rsid w:val="00B57F1F"/>
    <w:rsid w:val="00B6009D"/>
    <w:rsid w:val="00B601E3"/>
    <w:rsid w:val="00B601F8"/>
    <w:rsid w:val="00B6117F"/>
    <w:rsid w:val="00B62068"/>
    <w:rsid w:val="00B623FF"/>
    <w:rsid w:val="00B65FA0"/>
    <w:rsid w:val="00B70468"/>
    <w:rsid w:val="00B70B84"/>
    <w:rsid w:val="00B71406"/>
    <w:rsid w:val="00B72894"/>
    <w:rsid w:val="00B73DCF"/>
    <w:rsid w:val="00B746E4"/>
    <w:rsid w:val="00B75431"/>
    <w:rsid w:val="00B75FB0"/>
    <w:rsid w:val="00B77E5A"/>
    <w:rsid w:val="00B809DF"/>
    <w:rsid w:val="00B822B3"/>
    <w:rsid w:val="00B83018"/>
    <w:rsid w:val="00B855B2"/>
    <w:rsid w:val="00B8661A"/>
    <w:rsid w:val="00B910D2"/>
    <w:rsid w:val="00B91667"/>
    <w:rsid w:val="00B9172D"/>
    <w:rsid w:val="00B923FA"/>
    <w:rsid w:val="00B93826"/>
    <w:rsid w:val="00B947DD"/>
    <w:rsid w:val="00B94C0A"/>
    <w:rsid w:val="00B9624E"/>
    <w:rsid w:val="00B9628C"/>
    <w:rsid w:val="00BA17C8"/>
    <w:rsid w:val="00BA22B0"/>
    <w:rsid w:val="00BA2EA8"/>
    <w:rsid w:val="00BA4C80"/>
    <w:rsid w:val="00BA56B9"/>
    <w:rsid w:val="00BA5813"/>
    <w:rsid w:val="00BA6A3A"/>
    <w:rsid w:val="00BA7D90"/>
    <w:rsid w:val="00BB00FC"/>
    <w:rsid w:val="00BB06F2"/>
    <w:rsid w:val="00BB0765"/>
    <w:rsid w:val="00BB2EB8"/>
    <w:rsid w:val="00BB2F52"/>
    <w:rsid w:val="00BB3B5B"/>
    <w:rsid w:val="00BB4230"/>
    <w:rsid w:val="00BB4B6F"/>
    <w:rsid w:val="00BB540F"/>
    <w:rsid w:val="00BB5A90"/>
    <w:rsid w:val="00BB63CA"/>
    <w:rsid w:val="00BB71FF"/>
    <w:rsid w:val="00BB75FA"/>
    <w:rsid w:val="00BB7E85"/>
    <w:rsid w:val="00BC044C"/>
    <w:rsid w:val="00BC288C"/>
    <w:rsid w:val="00BC2B92"/>
    <w:rsid w:val="00BC2D79"/>
    <w:rsid w:val="00BC34B9"/>
    <w:rsid w:val="00BC4739"/>
    <w:rsid w:val="00BC4DD1"/>
    <w:rsid w:val="00BC4FCC"/>
    <w:rsid w:val="00BC5A97"/>
    <w:rsid w:val="00BC5E0F"/>
    <w:rsid w:val="00BD3033"/>
    <w:rsid w:val="00BD60FA"/>
    <w:rsid w:val="00BE2DC4"/>
    <w:rsid w:val="00BE3294"/>
    <w:rsid w:val="00BE3588"/>
    <w:rsid w:val="00BE462F"/>
    <w:rsid w:val="00BE47D0"/>
    <w:rsid w:val="00BE4D66"/>
    <w:rsid w:val="00BE6797"/>
    <w:rsid w:val="00BE6BB7"/>
    <w:rsid w:val="00BE77B2"/>
    <w:rsid w:val="00BE79FD"/>
    <w:rsid w:val="00BF103F"/>
    <w:rsid w:val="00BF1170"/>
    <w:rsid w:val="00BF2247"/>
    <w:rsid w:val="00BF2946"/>
    <w:rsid w:val="00BF2AE6"/>
    <w:rsid w:val="00BF40DF"/>
    <w:rsid w:val="00BF563F"/>
    <w:rsid w:val="00BF5E99"/>
    <w:rsid w:val="00C0240B"/>
    <w:rsid w:val="00C02B09"/>
    <w:rsid w:val="00C0378A"/>
    <w:rsid w:val="00C04364"/>
    <w:rsid w:val="00C0486B"/>
    <w:rsid w:val="00C071DF"/>
    <w:rsid w:val="00C10817"/>
    <w:rsid w:val="00C10E9D"/>
    <w:rsid w:val="00C1151D"/>
    <w:rsid w:val="00C117A5"/>
    <w:rsid w:val="00C123A6"/>
    <w:rsid w:val="00C127A4"/>
    <w:rsid w:val="00C1458A"/>
    <w:rsid w:val="00C15D63"/>
    <w:rsid w:val="00C1630D"/>
    <w:rsid w:val="00C20BE2"/>
    <w:rsid w:val="00C2243E"/>
    <w:rsid w:val="00C245B4"/>
    <w:rsid w:val="00C30427"/>
    <w:rsid w:val="00C3231C"/>
    <w:rsid w:val="00C33080"/>
    <w:rsid w:val="00C33440"/>
    <w:rsid w:val="00C34876"/>
    <w:rsid w:val="00C34F84"/>
    <w:rsid w:val="00C35A23"/>
    <w:rsid w:val="00C35E4E"/>
    <w:rsid w:val="00C363A1"/>
    <w:rsid w:val="00C37759"/>
    <w:rsid w:val="00C4130F"/>
    <w:rsid w:val="00C41435"/>
    <w:rsid w:val="00C4247B"/>
    <w:rsid w:val="00C44EFB"/>
    <w:rsid w:val="00C46B53"/>
    <w:rsid w:val="00C47384"/>
    <w:rsid w:val="00C47F62"/>
    <w:rsid w:val="00C5006D"/>
    <w:rsid w:val="00C50280"/>
    <w:rsid w:val="00C5067E"/>
    <w:rsid w:val="00C50FF0"/>
    <w:rsid w:val="00C515AE"/>
    <w:rsid w:val="00C52AD6"/>
    <w:rsid w:val="00C52BAE"/>
    <w:rsid w:val="00C531AE"/>
    <w:rsid w:val="00C56C0D"/>
    <w:rsid w:val="00C57120"/>
    <w:rsid w:val="00C579B1"/>
    <w:rsid w:val="00C60823"/>
    <w:rsid w:val="00C61AC2"/>
    <w:rsid w:val="00C61CB6"/>
    <w:rsid w:val="00C61DB4"/>
    <w:rsid w:val="00C62F2A"/>
    <w:rsid w:val="00C635CD"/>
    <w:rsid w:val="00C6540E"/>
    <w:rsid w:val="00C65E30"/>
    <w:rsid w:val="00C662AC"/>
    <w:rsid w:val="00C66C54"/>
    <w:rsid w:val="00C670CA"/>
    <w:rsid w:val="00C70266"/>
    <w:rsid w:val="00C7053B"/>
    <w:rsid w:val="00C7083E"/>
    <w:rsid w:val="00C71BFC"/>
    <w:rsid w:val="00C723DF"/>
    <w:rsid w:val="00C73CF9"/>
    <w:rsid w:val="00C75147"/>
    <w:rsid w:val="00C7527D"/>
    <w:rsid w:val="00C75C66"/>
    <w:rsid w:val="00C75E06"/>
    <w:rsid w:val="00C76421"/>
    <w:rsid w:val="00C773D4"/>
    <w:rsid w:val="00C77440"/>
    <w:rsid w:val="00C80ED1"/>
    <w:rsid w:val="00C81AE8"/>
    <w:rsid w:val="00C82FA3"/>
    <w:rsid w:val="00C84039"/>
    <w:rsid w:val="00C84918"/>
    <w:rsid w:val="00C84BE0"/>
    <w:rsid w:val="00C87302"/>
    <w:rsid w:val="00C8780F"/>
    <w:rsid w:val="00C9147C"/>
    <w:rsid w:val="00C917A2"/>
    <w:rsid w:val="00C91F1F"/>
    <w:rsid w:val="00C920BE"/>
    <w:rsid w:val="00C922CD"/>
    <w:rsid w:val="00C94EE0"/>
    <w:rsid w:val="00C95C40"/>
    <w:rsid w:val="00C96AE2"/>
    <w:rsid w:val="00CA07E6"/>
    <w:rsid w:val="00CA26B3"/>
    <w:rsid w:val="00CA4189"/>
    <w:rsid w:val="00CA5324"/>
    <w:rsid w:val="00CA560B"/>
    <w:rsid w:val="00CA5A7C"/>
    <w:rsid w:val="00CA61DE"/>
    <w:rsid w:val="00CB2636"/>
    <w:rsid w:val="00CB3590"/>
    <w:rsid w:val="00CB46E7"/>
    <w:rsid w:val="00CB4CCD"/>
    <w:rsid w:val="00CB5A93"/>
    <w:rsid w:val="00CB7544"/>
    <w:rsid w:val="00CC029B"/>
    <w:rsid w:val="00CC0D87"/>
    <w:rsid w:val="00CC1907"/>
    <w:rsid w:val="00CC4949"/>
    <w:rsid w:val="00CC607A"/>
    <w:rsid w:val="00CC6176"/>
    <w:rsid w:val="00CC6946"/>
    <w:rsid w:val="00CC6FB2"/>
    <w:rsid w:val="00CC72A0"/>
    <w:rsid w:val="00CC730A"/>
    <w:rsid w:val="00CD04A7"/>
    <w:rsid w:val="00CD3F58"/>
    <w:rsid w:val="00CD4465"/>
    <w:rsid w:val="00CD460E"/>
    <w:rsid w:val="00CD50FF"/>
    <w:rsid w:val="00CD5EDB"/>
    <w:rsid w:val="00CD6172"/>
    <w:rsid w:val="00CD64E6"/>
    <w:rsid w:val="00CD6982"/>
    <w:rsid w:val="00CD7146"/>
    <w:rsid w:val="00CD7CA7"/>
    <w:rsid w:val="00CE0747"/>
    <w:rsid w:val="00CE0961"/>
    <w:rsid w:val="00CE09FC"/>
    <w:rsid w:val="00CE1676"/>
    <w:rsid w:val="00CE2DA9"/>
    <w:rsid w:val="00CE462F"/>
    <w:rsid w:val="00CE6C67"/>
    <w:rsid w:val="00CE6F15"/>
    <w:rsid w:val="00CE7E11"/>
    <w:rsid w:val="00CF0875"/>
    <w:rsid w:val="00CF16C1"/>
    <w:rsid w:val="00CF1C44"/>
    <w:rsid w:val="00CF238B"/>
    <w:rsid w:val="00CF3B86"/>
    <w:rsid w:val="00CF45DD"/>
    <w:rsid w:val="00CF59A4"/>
    <w:rsid w:val="00CF5B7F"/>
    <w:rsid w:val="00CF6CFA"/>
    <w:rsid w:val="00CF7449"/>
    <w:rsid w:val="00CF7653"/>
    <w:rsid w:val="00D00450"/>
    <w:rsid w:val="00D00B03"/>
    <w:rsid w:val="00D00B9C"/>
    <w:rsid w:val="00D02571"/>
    <w:rsid w:val="00D0307C"/>
    <w:rsid w:val="00D0602A"/>
    <w:rsid w:val="00D064D4"/>
    <w:rsid w:val="00D06E42"/>
    <w:rsid w:val="00D07202"/>
    <w:rsid w:val="00D1035E"/>
    <w:rsid w:val="00D118AF"/>
    <w:rsid w:val="00D12A15"/>
    <w:rsid w:val="00D12B10"/>
    <w:rsid w:val="00D12ECE"/>
    <w:rsid w:val="00D15772"/>
    <w:rsid w:val="00D15FE0"/>
    <w:rsid w:val="00D164DB"/>
    <w:rsid w:val="00D2162A"/>
    <w:rsid w:val="00D221B9"/>
    <w:rsid w:val="00D226FA"/>
    <w:rsid w:val="00D23691"/>
    <w:rsid w:val="00D2455F"/>
    <w:rsid w:val="00D26747"/>
    <w:rsid w:val="00D27877"/>
    <w:rsid w:val="00D3056A"/>
    <w:rsid w:val="00D3265C"/>
    <w:rsid w:val="00D33352"/>
    <w:rsid w:val="00D333F7"/>
    <w:rsid w:val="00D33A2D"/>
    <w:rsid w:val="00D34B38"/>
    <w:rsid w:val="00D3741A"/>
    <w:rsid w:val="00D376A6"/>
    <w:rsid w:val="00D378C3"/>
    <w:rsid w:val="00D40FF3"/>
    <w:rsid w:val="00D419EC"/>
    <w:rsid w:val="00D420AF"/>
    <w:rsid w:val="00D439DA"/>
    <w:rsid w:val="00D44159"/>
    <w:rsid w:val="00D450BB"/>
    <w:rsid w:val="00D46609"/>
    <w:rsid w:val="00D47F55"/>
    <w:rsid w:val="00D5288B"/>
    <w:rsid w:val="00D5388A"/>
    <w:rsid w:val="00D541F2"/>
    <w:rsid w:val="00D54DBA"/>
    <w:rsid w:val="00D555FA"/>
    <w:rsid w:val="00D55EBD"/>
    <w:rsid w:val="00D56B56"/>
    <w:rsid w:val="00D6149F"/>
    <w:rsid w:val="00D615AE"/>
    <w:rsid w:val="00D62827"/>
    <w:rsid w:val="00D66177"/>
    <w:rsid w:val="00D663CF"/>
    <w:rsid w:val="00D71EE4"/>
    <w:rsid w:val="00D73BE6"/>
    <w:rsid w:val="00D74A79"/>
    <w:rsid w:val="00D75A9E"/>
    <w:rsid w:val="00D7604C"/>
    <w:rsid w:val="00D80734"/>
    <w:rsid w:val="00D80855"/>
    <w:rsid w:val="00D8242D"/>
    <w:rsid w:val="00D8315A"/>
    <w:rsid w:val="00D84823"/>
    <w:rsid w:val="00D854DF"/>
    <w:rsid w:val="00D85CF5"/>
    <w:rsid w:val="00D85DF2"/>
    <w:rsid w:val="00D86AE3"/>
    <w:rsid w:val="00D8711B"/>
    <w:rsid w:val="00D874FC"/>
    <w:rsid w:val="00D90BA8"/>
    <w:rsid w:val="00D910EB"/>
    <w:rsid w:val="00D921D5"/>
    <w:rsid w:val="00D9331C"/>
    <w:rsid w:val="00D93662"/>
    <w:rsid w:val="00D94F01"/>
    <w:rsid w:val="00D9515F"/>
    <w:rsid w:val="00D95CEC"/>
    <w:rsid w:val="00D9656F"/>
    <w:rsid w:val="00D96B5F"/>
    <w:rsid w:val="00DA173C"/>
    <w:rsid w:val="00DA3082"/>
    <w:rsid w:val="00DA30DC"/>
    <w:rsid w:val="00DA3180"/>
    <w:rsid w:val="00DA3660"/>
    <w:rsid w:val="00DA37BD"/>
    <w:rsid w:val="00DA401A"/>
    <w:rsid w:val="00DA5318"/>
    <w:rsid w:val="00DA5463"/>
    <w:rsid w:val="00DA6B52"/>
    <w:rsid w:val="00DA7A0F"/>
    <w:rsid w:val="00DB0E8A"/>
    <w:rsid w:val="00DB184C"/>
    <w:rsid w:val="00DB3A13"/>
    <w:rsid w:val="00DB3CCE"/>
    <w:rsid w:val="00DB400A"/>
    <w:rsid w:val="00DB5EE5"/>
    <w:rsid w:val="00DB7560"/>
    <w:rsid w:val="00DB77BF"/>
    <w:rsid w:val="00DC0954"/>
    <w:rsid w:val="00DC1D1A"/>
    <w:rsid w:val="00DC2A12"/>
    <w:rsid w:val="00DC3EFF"/>
    <w:rsid w:val="00DC4BC4"/>
    <w:rsid w:val="00DC4EAE"/>
    <w:rsid w:val="00DC5950"/>
    <w:rsid w:val="00DC633D"/>
    <w:rsid w:val="00DC6454"/>
    <w:rsid w:val="00DD0022"/>
    <w:rsid w:val="00DD2045"/>
    <w:rsid w:val="00DD3831"/>
    <w:rsid w:val="00DD3A98"/>
    <w:rsid w:val="00DD464B"/>
    <w:rsid w:val="00DD526E"/>
    <w:rsid w:val="00DD5B26"/>
    <w:rsid w:val="00DD5D3B"/>
    <w:rsid w:val="00DD624C"/>
    <w:rsid w:val="00DD77C9"/>
    <w:rsid w:val="00DD79FD"/>
    <w:rsid w:val="00DE020D"/>
    <w:rsid w:val="00DE1188"/>
    <w:rsid w:val="00DE1A4D"/>
    <w:rsid w:val="00DE1FC0"/>
    <w:rsid w:val="00DE2314"/>
    <w:rsid w:val="00DE2FB4"/>
    <w:rsid w:val="00DE3E2A"/>
    <w:rsid w:val="00DE4BAE"/>
    <w:rsid w:val="00DE62CF"/>
    <w:rsid w:val="00DE679C"/>
    <w:rsid w:val="00DE6AB9"/>
    <w:rsid w:val="00DE6DF3"/>
    <w:rsid w:val="00DE7129"/>
    <w:rsid w:val="00DF0F18"/>
    <w:rsid w:val="00DF107F"/>
    <w:rsid w:val="00DF3254"/>
    <w:rsid w:val="00DF3473"/>
    <w:rsid w:val="00DF358D"/>
    <w:rsid w:val="00DF3D1B"/>
    <w:rsid w:val="00DF4379"/>
    <w:rsid w:val="00DF69C4"/>
    <w:rsid w:val="00DF6F3B"/>
    <w:rsid w:val="00DF7AE9"/>
    <w:rsid w:val="00E01B85"/>
    <w:rsid w:val="00E03780"/>
    <w:rsid w:val="00E03DBF"/>
    <w:rsid w:val="00E047E7"/>
    <w:rsid w:val="00E04EA7"/>
    <w:rsid w:val="00E0741A"/>
    <w:rsid w:val="00E078FE"/>
    <w:rsid w:val="00E1156E"/>
    <w:rsid w:val="00E12C5C"/>
    <w:rsid w:val="00E1303D"/>
    <w:rsid w:val="00E14103"/>
    <w:rsid w:val="00E15575"/>
    <w:rsid w:val="00E160AB"/>
    <w:rsid w:val="00E1620E"/>
    <w:rsid w:val="00E16827"/>
    <w:rsid w:val="00E17357"/>
    <w:rsid w:val="00E20309"/>
    <w:rsid w:val="00E211CF"/>
    <w:rsid w:val="00E21216"/>
    <w:rsid w:val="00E21DA6"/>
    <w:rsid w:val="00E222DF"/>
    <w:rsid w:val="00E22489"/>
    <w:rsid w:val="00E23E4B"/>
    <w:rsid w:val="00E275B6"/>
    <w:rsid w:val="00E30971"/>
    <w:rsid w:val="00E31A6A"/>
    <w:rsid w:val="00E33EF4"/>
    <w:rsid w:val="00E346DE"/>
    <w:rsid w:val="00E35A44"/>
    <w:rsid w:val="00E35B0F"/>
    <w:rsid w:val="00E37A75"/>
    <w:rsid w:val="00E37D71"/>
    <w:rsid w:val="00E405E2"/>
    <w:rsid w:val="00E4124C"/>
    <w:rsid w:val="00E44B4D"/>
    <w:rsid w:val="00E450E7"/>
    <w:rsid w:val="00E4799C"/>
    <w:rsid w:val="00E50534"/>
    <w:rsid w:val="00E51232"/>
    <w:rsid w:val="00E52A1E"/>
    <w:rsid w:val="00E536B5"/>
    <w:rsid w:val="00E548DB"/>
    <w:rsid w:val="00E574BA"/>
    <w:rsid w:val="00E639B4"/>
    <w:rsid w:val="00E6438B"/>
    <w:rsid w:val="00E6499A"/>
    <w:rsid w:val="00E651C9"/>
    <w:rsid w:val="00E66CB0"/>
    <w:rsid w:val="00E66DF7"/>
    <w:rsid w:val="00E6705B"/>
    <w:rsid w:val="00E67BD7"/>
    <w:rsid w:val="00E70B6D"/>
    <w:rsid w:val="00E710DF"/>
    <w:rsid w:val="00E71AED"/>
    <w:rsid w:val="00E72445"/>
    <w:rsid w:val="00E7261E"/>
    <w:rsid w:val="00E72DB9"/>
    <w:rsid w:val="00E73484"/>
    <w:rsid w:val="00E7453A"/>
    <w:rsid w:val="00E75753"/>
    <w:rsid w:val="00E77778"/>
    <w:rsid w:val="00E77F3C"/>
    <w:rsid w:val="00E8070D"/>
    <w:rsid w:val="00E81F9F"/>
    <w:rsid w:val="00E82363"/>
    <w:rsid w:val="00E843A7"/>
    <w:rsid w:val="00E8646D"/>
    <w:rsid w:val="00E864BE"/>
    <w:rsid w:val="00E8680D"/>
    <w:rsid w:val="00E905C3"/>
    <w:rsid w:val="00E91A25"/>
    <w:rsid w:val="00E929C4"/>
    <w:rsid w:val="00E92D87"/>
    <w:rsid w:val="00E938A5"/>
    <w:rsid w:val="00E93E00"/>
    <w:rsid w:val="00E94523"/>
    <w:rsid w:val="00E952EB"/>
    <w:rsid w:val="00E954D5"/>
    <w:rsid w:val="00E9586F"/>
    <w:rsid w:val="00E95C3B"/>
    <w:rsid w:val="00E974BA"/>
    <w:rsid w:val="00E9758A"/>
    <w:rsid w:val="00EA0CB7"/>
    <w:rsid w:val="00EA30CA"/>
    <w:rsid w:val="00EA3F94"/>
    <w:rsid w:val="00EA4975"/>
    <w:rsid w:val="00EA4C9E"/>
    <w:rsid w:val="00EA64FB"/>
    <w:rsid w:val="00EB037D"/>
    <w:rsid w:val="00EB2E4B"/>
    <w:rsid w:val="00EB36C4"/>
    <w:rsid w:val="00EB3BBB"/>
    <w:rsid w:val="00EB3D94"/>
    <w:rsid w:val="00EB52D6"/>
    <w:rsid w:val="00EB576A"/>
    <w:rsid w:val="00EC0CCE"/>
    <w:rsid w:val="00EC2493"/>
    <w:rsid w:val="00EC2842"/>
    <w:rsid w:val="00EC3028"/>
    <w:rsid w:val="00EC42ED"/>
    <w:rsid w:val="00EC57FF"/>
    <w:rsid w:val="00EC5D8C"/>
    <w:rsid w:val="00EC6135"/>
    <w:rsid w:val="00EC63C2"/>
    <w:rsid w:val="00ED0A20"/>
    <w:rsid w:val="00ED30DB"/>
    <w:rsid w:val="00ED3A1A"/>
    <w:rsid w:val="00ED3B88"/>
    <w:rsid w:val="00ED40E4"/>
    <w:rsid w:val="00ED4ECA"/>
    <w:rsid w:val="00ED5350"/>
    <w:rsid w:val="00ED6D3A"/>
    <w:rsid w:val="00EE0EE1"/>
    <w:rsid w:val="00EE4085"/>
    <w:rsid w:val="00EE41FE"/>
    <w:rsid w:val="00EE45E3"/>
    <w:rsid w:val="00EE6D55"/>
    <w:rsid w:val="00EE702B"/>
    <w:rsid w:val="00EE7AAB"/>
    <w:rsid w:val="00EF0507"/>
    <w:rsid w:val="00EF058F"/>
    <w:rsid w:val="00EF1BC6"/>
    <w:rsid w:val="00EF1CB6"/>
    <w:rsid w:val="00EF1D52"/>
    <w:rsid w:val="00EF2859"/>
    <w:rsid w:val="00EF2A5D"/>
    <w:rsid w:val="00EF39AF"/>
    <w:rsid w:val="00EF3C74"/>
    <w:rsid w:val="00EF3E3E"/>
    <w:rsid w:val="00EF5AB6"/>
    <w:rsid w:val="00EF60F0"/>
    <w:rsid w:val="00EF75D4"/>
    <w:rsid w:val="00EF7AF0"/>
    <w:rsid w:val="00F0109A"/>
    <w:rsid w:val="00F0121E"/>
    <w:rsid w:val="00F024E1"/>
    <w:rsid w:val="00F0297D"/>
    <w:rsid w:val="00F02BF2"/>
    <w:rsid w:val="00F03A9A"/>
    <w:rsid w:val="00F03BAF"/>
    <w:rsid w:val="00F04357"/>
    <w:rsid w:val="00F0468B"/>
    <w:rsid w:val="00F046E4"/>
    <w:rsid w:val="00F05121"/>
    <w:rsid w:val="00F061E5"/>
    <w:rsid w:val="00F0634D"/>
    <w:rsid w:val="00F0647E"/>
    <w:rsid w:val="00F065CE"/>
    <w:rsid w:val="00F079F3"/>
    <w:rsid w:val="00F1002D"/>
    <w:rsid w:val="00F1257A"/>
    <w:rsid w:val="00F13115"/>
    <w:rsid w:val="00F1617D"/>
    <w:rsid w:val="00F207E9"/>
    <w:rsid w:val="00F20EBB"/>
    <w:rsid w:val="00F22C09"/>
    <w:rsid w:val="00F22FCD"/>
    <w:rsid w:val="00F2429B"/>
    <w:rsid w:val="00F24B40"/>
    <w:rsid w:val="00F25C92"/>
    <w:rsid w:val="00F26165"/>
    <w:rsid w:val="00F26B23"/>
    <w:rsid w:val="00F31A47"/>
    <w:rsid w:val="00F3214D"/>
    <w:rsid w:val="00F32387"/>
    <w:rsid w:val="00F32908"/>
    <w:rsid w:val="00F33A1C"/>
    <w:rsid w:val="00F33A4C"/>
    <w:rsid w:val="00F34950"/>
    <w:rsid w:val="00F3553B"/>
    <w:rsid w:val="00F36837"/>
    <w:rsid w:val="00F40A44"/>
    <w:rsid w:val="00F459A2"/>
    <w:rsid w:val="00F45B14"/>
    <w:rsid w:val="00F466AF"/>
    <w:rsid w:val="00F50ED0"/>
    <w:rsid w:val="00F51173"/>
    <w:rsid w:val="00F52291"/>
    <w:rsid w:val="00F52BDC"/>
    <w:rsid w:val="00F53A7B"/>
    <w:rsid w:val="00F54696"/>
    <w:rsid w:val="00F55073"/>
    <w:rsid w:val="00F55619"/>
    <w:rsid w:val="00F5696A"/>
    <w:rsid w:val="00F56E94"/>
    <w:rsid w:val="00F5718C"/>
    <w:rsid w:val="00F57756"/>
    <w:rsid w:val="00F57C11"/>
    <w:rsid w:val="00F57E1C"/>
    <w:rsid w:val="00F60735"/>
    <w:rsid w:val="00F60A3E"/>
    <w:rsid w:val="00F61D7D"/>
    <w:rsid w:val="00F62DFF"/>
    <w:rsid w:val="00F635C7"/>
    <w:rsid w:val="00F64D3B"/>
    <w:rsid w:val="00F64D7F"/>
    <w:rsid w:val="00F650A0"/>
    <w:rsid w:val="00F65A86"/>
    <w:rsid w:val="00F66AE6"/>
    <w:rsid w:val="00F66B27"/>
    <w:rsid w:val="00F67DC7"/>
    <w:rsid w:val="00F70A7D"/>
    <w:rsid w:val="00F72BAD"/>
    <w:rsid w:val="00F72F25"/>
    <w:rsid w:val="00F73197"/>
    <w:rsid w:val="00F7328F"/>
    <w:rsid w:val="00F73C6B"/>
    <w:rsid w:val="00F73E66"/>
    <w:rsid w:val="00F7485E"/>
    <w:rsid w:val="00F74DAF"/>
    <w:rsid w:val="00F763CE"/>
    <w:rsid w:val="00F76992"/>
    <w:rsid w:val="00F8131B"/>
    <w:rsid w:val="00F818E8"/>
    <w:rsid w:val="00F85C52"/>
    <w:rsid w:val="00F86D6E"/>
    <w:rsid w:val="00F87188"/>
    <w:rsid w:val="00F872D8"/>
    <w:rsid w:val="00F87AB2"/>
    <w:rsid w:val="00F87E05"/>
    <w:rsid w:val="00F91B13"/>
    <w:rsid w:val="00F9379D"/>
    <w:rsid w:val="00F93BFD"/>
    <w:rsid w:val="00F954C1"/>
    <w:rsid w:val="00F96B0B"/>
    <w:rsid w:val="00F977CF"/>
    <w:rsid w:val="00FA069A"/>
    <w:rsid w:val="00FA1917"/>
    <w:rsid w:val="00FA3D46"/>
    <w:rsid w:val="00FA43BA"/>
    <w:rsid w:val="00FA46CE"/>
    <w:rsid w:val="00FA4E65"/>
    <w:rsid w:val="00FA5452"/>
    <w:rsid w:val="00FA6BE0"/>
    <w:rsid w:val="00FA7C3D"/>
    <w:rsid w:val="00FB1682"/>
    <w:rsid w:val="00FB1859"/>
    <w:rsid w:val="00FB1D11"/>
    <w:rsid w:val="00FB1DB1"/>
    <w:rsid w:val="00FB30F8"/>
    <w:rsid w:val="00FB334D"/>
    <w:rsid w:val="00FB3F60"/>
    <w:rsid w:val="00FB4085"/>
    <w:rsid w:val="00FB4832"/>
    <w:rsid w:val="00FB5779"/>
    <w:rsid w:val="00FB6CC1"/>
    <w:rsid w:val="00FB73D8"/>
    <w:rsid w:val="00FB7A54"/>
    <w:rsid w:val="00FC0549"/>
    <w:rsid w:val="00FC2652"/>
    <w:rsid w:val="00FC3B35"/>
    <w:rsid w:val="00FC4F3F"/>
    <w:rsid w:val="00FC5C67"/>
    <w:rsid w:val="00FC5DF6"/>
    <w:rsid w:val="00FC6993"/>
    <w:rsid w:val="00FC6AD0"/>
    <w:rsid w:val="00FC767D"/>
    <w:rsid w:val="00FC7813"/>
    <w:rsid w:val="00FC787D"/>
    <w:rsid w:val="00FC7CA6"/>
    <w:rsid w:val="00FC7ED1"/>
    <w:rsid w:val="00FD07FC"/>
    <w:rsid w:val="00FD1A30"/>
    <w:rsid w:val="00FD26C3"/>
    <w:rsid w:val="00FD3D49"/>
    <w:rsid w:val="00FD3D9B"/>
    <w:rsid w:val="00FD4E09"/>
    <w:rsid w:val="00FD50B4"/>
    <w:rsid w:val="00FD5C75"/>
    <w:rsid w:val="00FD658C"/>
    <w:rsid w:val="00FE0EA5"/>
    <w:rsid w:val="00FE226C"/>
    <w:rsid w:val="00FE2E9F"/>
    <w:rsid w:val="00FE6D99"/>
    <w:rsid w:val="00FF035F"/>
    <w:rsid w:val="00FF0AAE"/>
    <w:rsid w:val="00FF0CFF"/>
    <w:rsid w:val="00FF140D"/>
    <w:rsid w:val="00FF21D1"/>
    <w:rsid w:val="00FF24D6"/>
    <w:rsid w:val="00FF2A35"/>
    <w:rsid w:val="00FF3816"/>
    <w:rsid w:val="00FF6038"/>
    <w:rsid w:val="00FF6483"/>
    <w:rsid w:val="00FF7178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5E6167"/>
    <w:pPr>
      <w:widowControl w:val="0"/>
      <w:autoSpaceDE w:val="0"/>
      <w:autoSpaceDN w:val="0"/>
      <w:adjustRightInd w:val="0"/>
      <w:spacing w:line="360" w:lineRule="auto"/>
      <w:ind w:firstLineChars="200" w:firstLine="200"/>
    </w:pPr>
    <w:rPr>
      <w:snapToGrid w:val="0"/>
      <w:sz w:val="21"/>
      <w:szCs w:val="21"/>
    </w:rPr>
  </w:style>
  <w:style w:type="paragraph" w:styleId="1">
    <w:name w:val="heading 1"/>
    <w:next w:val="2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412810"/>
    <w:pPr>
      <w:keepNext/>
      <w:keepLines/>
      <w:numPr>
        <w:ilvl w:val="2"/>
        <w:numId w:val="2"/>
      </w:numPr>
      <w:tabs>
        <w:tab w:val="clear" w:pos="720"/>
        <w:tab w:val="num" w:pos="284"/>
      </w:tabs>
      <w:autoSpaceDE/>
      <w:autoSpaceDN/>
      <w:adjustRightInd/>
      <w:spacing w:before="260" w:after="260" w:line="416" w:lineRule="auto"/>
      <w:ind w:leftChars="68" w:left="707" w:hangingChars="235" w:hanging="564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next w:val="a1"/>
    <w:qFormat/>
    <w:rsid w:val="006F653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 w:before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 w:after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styleId="af3">
    <w:name w:val="Title"/>
    <w:basedOn w:val="a1"/>
    <w:qFormat/>
    <w:rsid w:val="001A7E2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Document Map"/>
    <w:basedOn w:val="a1"/>
    <w:semiHidden/>
    <w:rsid w:val="001A7E2D"/>
    <w:pPr>
      <w:shd w:val="clear" w:color="auto" w:fill="000080"/>
    </w:pPr>
  </w:style>
  <w:style w:type="paragraph" w:customStyle="1" w:styleId="CharChar">
    <w:name w:val="Char Char"/>
    <w:basedOn w:val="a1"/>
    <w:semiHidden/>
    <w:rsid w:val="0075354D"/>
    <w:pPr>
      <w:widowControl/>
      <w:autoSpaceDE/>
      <w:autoSpaceDN/>
      <w:adjustRightInd/>
      <w:spacing w:after="160" w:line="240" w:lineRule="exact"/>
    </w:pPr>
    <w:rPr>
      <w:rFonts w:ascii="Arial" w:hAnsi="Arial" w:cs="Arial"/>
      <w:snapToGrid/>
      <w:sz w:val="22"/>
      <w:szCs w:val="22"/>
      <w:lang w:eastAsia="en-US"/>
    </w:rPr>
  </w:style>
  <w:style w:type="character" w:customStyle="1" w:styleId="aspropertymethod">
    <w:name w:val="aspropertymethod"/>
    <w:basedOn w:val="a2"/>
    <w:rsid w:val="00E574BA"/>
  </w:style>
  <w:style w:type="character" w:styleId="af5">
    <w:name w:val="annotation reference"/>
    <w:semiHidden/>
    <w:rsid w:val="002F7410"/>
    <w:rPr>
      <w:sz w:val="21"/>
      <w:szCs w:val="21"/>
    </w:rPr>
  </w:style>
  <w:style w:type="paragraph" w:styleId="af6">
    <w:name w:val="annotation text"/>
    <w:basedOn w:val="a1"/>
    <w:semiHidden/>
    <w:rsid w:val="002F7410"/>
  </w:style>
  <w:style w:type="paragraph" w:styleId="af7">
    <w:name w:val="annotation subject"/>
    <w:basedOn w:val="af6"/>
    <w:next w:val="af6"/>
    <w:semiHidden/>
    <w:rsid w:val="002F7410"/>
    <w:rPr>
      <w:b/>
      <w:bCs/>
    </w:rPr>
  </w:style>
  <w:style w:type="paragraph" w:styleId="af8">
    <w:name w:val="Balloon Text"/>
    <w:basedOn w:val="a1"/>
    <w:semiHidden/>
    <w:rsid w:val="002F7410"/>
    <w:rPr>
      <w:sz w:val="18"/>
      <w:szCs w:val="18"/>
    </w:rPr>
  </w:style>
  <w:style w:type="character" w:styleId="af9">
    <w:name w:val="page number"/>
    <w:basedOn w:val="a2"/>
    <w:rsid w:val="00016526"/>
  </w:style>
  <w:style w:type="paragraph" w:customStyle="1" w:styleId="Char">
    <w:name w:val="Char"/>
    <w:basedOn w:val="a1"/>
    <w:rsid w:val="00DE1FC0"/>
    <w:pPr>
      <w:widowControl/>
      <w:autoSpaceDE/>
      <w:autoSpaceDN/>
      <w:adjustRightInd/>
      <w:spacing w:line="240" w:lineRule="auto"/>
      <w:jc w:val="both"/>
    </w:pPr>
    <w:rPr>
      <w:rFonts w:ascii="Tahoma" w:hAnsi="Tahoma"/>
      <w:snapToGrid/>
      <w:kern w:val="2"/>
      <w:sz w:val="24"/>
    </w:rPr>
  </w:style>
  <w:style w:type="paragraph" w:styleId="HTML">
    <w:name w:val="HTML Preformatted"/>
    <w:basedOn w:val="a1"/>
    <w:rsid w:val="007816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paragraph" w:styleId="afa">
    <w:name w:val="Body Text Indent"/>
    <w:basedOn w:val="a1"/>
    <w:rsid w:val="00A7644F"/>
    <w:pPr>
      <w:ind w:firstLine="360"/>
    </w:pPr>
  </w:style>
  <w:style w:type="paragraph" w:customStyle="1" w:styleId="Char1CharChar2CharCharCharChar">
    <w:name w:val="Char1 Char Char2 Char Char Char Char"/>
    <w:basedOn w:val="a1"/>
    <w:rsid w:val="00004C0D"/>
    <w:pPr>
      <w:autoSpaceDE/>
      <w:autoSpaceDN/>
      <w:adjustRightInd/>
      <w:spacing w:line="240" w:lineRule="auto"/>
      <w:jc w:val="both"/>
    </w:pPr>
    <w:rPr>
      <w:rFonts w:ascii="Arial" w:hAnsi="Arial" w:cs="Arial"/>
      <w:snapToGrid/>
      <w:kern w:val="2"/>
      <w:szCs w:val="24"/>
    </w:rPr>
  </w:style>
  <w:style w:type="paragraph" w:customStyle="1" w:styleId="CharChar1">
    <w:name w:val="Char Char1"/>
    <w:basedOn w:val="a1"/>
    <w:semiHidden/>
    <w:rsid w:val="00F76992"/>
    <w:pPr>
      <w:widowControl/>
      <w:autoSpaceDE/>
      <w:autoSpaceDN/>
      <w:adjustRightInd/>
      <w:spacing w:after="160" w:line="240" w:lineRule="exact"/>
    </w:pPr>
    <w:rPr>
      <w:rFonts w:ascii="Arial" w:hAnsi="Arial" w:cs="Arial"/>
      <w:snapToGrid/>
      <w:sz w:val="22"/>
      <w:szCs w:val="22"/>
      <w:lang w:eastAsia="en-US"/>
    </w:rPr>
  </w:style>
  <w:style w:type="paragraph" w:customStyle="1" w:styleId="afb">
    <w:name w:val="修订记录"/>
    <w:basedOn w:val="a1"/>
    <w:rsid w:val="00582023"/>
    <w:pPr>
      <w:pageBreakBefore/>
      <w:spacing w:before="300" w:after="150"/>
      <w:jc w:val="center"/>
    </w:pPr>
    <w:rPr>
      <w:rFonts w:ascii="黑体" w:eastAsia="黑体"/>
      <w:snapToGrid/>
      <w:sz w:val="30"/>
      <w:szCs w:val="20"/>
    </w:rPr>
  </w:style>
  <w:style w:type="paragraph" w:customStyle="1" w:styleId="afc">
    <w:name w:val="表头样式"/>
    <w:basedOn w:val="a1"/>
    <w:rsid w:val="00582023"/>
    <w:pPr>
      <w:spacing w:line="240" w:lineRule="auto"/>
      <w:jc w:val="center"/>
    </w:pPr>
    <w:rPr>
      <w:b/>
      <w:snapToGrid/>
      <w:szCs w:val="20"/>
    </w:rPr>
  </w:style>
  <w:style w:type="paragraph" w:customStyle="1" w:styleId="afd">
    <w:name w:val="封面文档标题"/>
    <w:basedOn w:val="a1"/>
    <w:rsid w:val="001A578A"/>
    <w:pPr>
      <w:jc w:val="center"/>
    </w:pPr>
    <w:rPr>
      <w:rFonts w:ascii="Arial" w:hAnsi="Arial"/>
      <w:b/>
      <w:snapToGrid/>
      <w:sz w:val="56"/>
      <w:szCs w:val="20"/>
    </w:rPr>
  </w:style>
  <w:style w:type="paragraph" w:styleId="afe">
    <w:name w:val="table of figures"/>
    <w:basedOn w:val="10"/>
    <w:semiHidden/>
    <w:rsid w:val="001A578A"/>
    <w:pPr>
      <w:spacing w:before="300" w:after="150"/>
      <w:jc w:val="center"/>
    </w:pPr>
    <w:rPr>
      <w:rFonts w:ascii="宋体"/>
      <w:b/>
      <w:bCs/>
      <w:caps/>
      <w:snapToGrid/>
      <w:sz w:val="20"/>
      <w:szCs w:val="20"/>
    </w:rPr>
  </w:style>
  <w:style w:type="paragraph" w:styleId="10">
    <w:name w:val="toc 1"/>
    <w:basedOn w:val="a1"/>
    <w:next w:val="a1"/>
    <w:autoRedefine/>
    <w:semiHidden/>
    <w:rsid w:val="001A578A"/>
  </w:style>
  <w:style w:type="paragraph" w:customStyle="1" w:styleId="aff">
    <w:name w:val="封面表格文本"/>
    <w:basedOn w:val="a1"/>
    <w:rsid w:val="001A578A"/>
    <w:pPr>
      <w:spacing w:line="240" w:lineRule="auto"/>
      <w:jc w:val="center"/>
    </w:pPr>
    <w:rPr>
      <w:b/>
      <w:snapToGrid/>
      <w:sz w:val="24"/>
      <w:szCs w:val="20"/>
    </w:rPr>
  </w:style>
  <w:style w:type="paragraph" w:customStyle="1" w:styleId="aff0">
    <w:name w:val="封面华为技术"/>
    <w:basedOn w:val="a1"/>
    <w:rsid w:val="001A578A"/>
    <w:pPr>
      <w:jc w:val="center"/>
    </w:pPr>
    <w:rPr>
      <w:rFonts w:ascii="黑体" w:eastAsia="黑体"/>
      <w:b/>
      <w:snapToGrid/>
      <w:sz w:val="32"/>
      <w:szCs w:val="20"/>
    </w:rPr>
  </w:style>
  <w:style w:type="paragraph" w:styleId="20">
    <w:name w:val="toc 2"/>
    <w:basedOn w:val="a1"/>
    <w:next w:val="a1"/>
    <w:autoRedefine/>
    <w:semiHidden/>
    <w:rsid w:val="00C75E06"/>
    <w:pPr>
      <w:ind w:left="210"/>
    </w:pPr>
  </w:style>
  <w:style w:type="paragraph" w:styleId="30">
    <w:name w:val="toc 3"/>
    <w:basedOn w:val="a1"/>
    <w:next w:val="a1"/>
    <w:autoRedefine/>
    <w:semiHidden/>
    <w:rsid w:val="00C75E06"/>
    <w:pPr>
      <w:ind w:left="420"/>
    </w:pPr>
  </w:style>
  <w:style w:type="character" w:styleId="aff1">
    <w:name w:val="Hyperlink"/>
    <w:rsid w:val="00C75E06"/>
    <w:rPr>
      <w:color w:val="0000FF"/>
      <w:u w:val="single"/>
    </w:rPr>
  </w:style>
  <w:style w:type="paragraph" w:styleId="aff2">
    <w:name w:val="No Spacing"/>
    <w:link w:val="Char0"/>
    <w:uiPriority w:val="1"/>
    <w:qFormat/>
    <w:rsid w:val="00721AAD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2"/>
    <w:link w:val="aff2"/>
    <w:uiPriority w:val="1"/>
    <w:rsid w:val="00721AAD"/>
    <w:rPr>
      <w:rFonts w:asciiTheme="minorHAnsi" w:eastAsiaTheme="minorEastAsia" w:hAnsiTheme="minorHAnsi" w:cstheme="minorBidi"/>
      <w:sz w:val="22"/>
      <w:szCs w:val="22"/>
    </w:rPr>
  </w:style>
  <w:style w:type="paragraph" w:styleId="aff3">
    <w:name w:val="List Paragraph"/>
    <w:basedOn w:val="a1"/>
    <w:uiPriority w:val="34"/>
    <w:qFormat/>
    <w:rsid w:val="002A3A3C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5E6167"/>
    <w:pPr>
      <w:widowControl w:val="0"/>
      <w:autoSpaceDE w:val="0"/>
      <w:autoSpaceDN w:val="0"/>
      <w:adjustRightInd w:val="0"/>
      <w:spacing w:line="360" w:lineRule="auto"/>
      <w:ind w:firstLineChars="200" w:firstLine="200"/>
    </w:pPr>
    <w:rPr>
      <w:snapToGrid w:val="0"/>
      <w:sz w:val="21"/>
      <w:szCs w:val="21"/>
    </w:rPr>
  </w:style>
  <w:style w:type="paragraph" w:styleId="1">
    <w:name w:val="heading 1"/>
    <w:next w:val="2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412810"/>
    <w:pPr>
      <w:keepNext/>
      <w:keepLines/>
      <w:numPr>
        <w:ilvl w:val="2"/>
        <w:numId w:val="2"/>
      </w:numPr>
      <w:tabs>
        <w:tab w:val="clear" w:pos="720"/>
        <w:tab w:val="num" w:pos="284"/>
      </w:tabs>
      <w:autoSpaceDE/>
      <w:autoSpaceDN/>
      <w:adjustRightInd/>
      <w:spacing w:before="260" w:after="260" w:line="416" w:lineRule="auto"/>
      <w:ind w:leftChars="68" w:left="707" w:hangingChars="235" w:hanging="564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next w:val="a1"/>
    <w:qFormat/>
    <w:rsid w:val="006F653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 w:before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 w:after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styleId="af3">
    <w:name w:val="Title"/>
    <w:basedOn w:val="a1"/>
    <w:qFormat/>
    <w:rsid w:val="001A7E2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Document Map"/>
    <w:basedOn w:val="a1"/>
    <w:semiHidden/>
    <w:rsid w:val="001A7E2D"/>
    <w:pPr>
      <w:shd w:val="clear" w:color="auto" w:fill="000080"/>
    </w:pPr>
  </w:style>
  <w:style w:type="paragraph" w:customStyle="1" w:styleId="CharChar">
    <w:name w:val="Char Char"/>
    <w:basedOn w:val="a1"/>
    <w:semiHidden/>
    <w:rsid w:val="0075354D"/>
    <w:pPr>
      <w:widowControl/>
      <w:autoSpaceDE/>
      <w:autoSpaceDN/>
      <w:adjustRightInd/>
      <w:spacing w:after="160" w:line="240" w:lineRule="exact"/>
    </w:pPr>
    <w:rPr>
      <w:rFonts w:ascii="Arial" w:hAnsi="Arial" w:cs="Arial"/>
      <w:snapToGrid/>
      <w:sz w:val="22"/>
      <w:szCs w:val="22"/>
      <w:lang w:eastAsia="en-US"/>
    </w:rPr>
  </w:style>
  <w:style w:type="character" w:customStyle="1" w:styleId="aspropertymethod">
    <w:name w:val="aspropertymethod"/>
    <w:basedOn w:val="a2"/>
    <w:rsid w:val="00E574BA"/>
  </w:style>
  <w:style w:type="character" w:styleId="af5">
    <w:name w:val="annotation reference"/>
    <w:semiHidden/>
    <w:rsid w:val="002F7410"/>
    <w:rPr>
      <w:sz w:val="21"/>
      <w:szCs w:val="21"/>
    </w:rPr>
  </w:style>
  <w:style w:type="paragraph" w:styleId="af6">
    <w:name w:val="annotation text"/>
    <w:basedOn w:val="a1"/>
    <w:semiHidden/>
    <w:rsid w:val="002F7410"/>
  </w:style>
  <w:style w:type="paragraph" w:styleId="af7">
    <w:name w:val="annotation subject"/>
    <w:basedOn w:val="af6"/>
    <w:next w:val="af6"/>
    <w:semiHidden/>
    <w:rsid w:val="002F7410"/>
    <w:rPr>
      <w:b/>
      <w:bCs/>
    </w:rPr>
  </w:style>
  <w:style w:type="paragraph" w:styleId="af8">
    <w:name w:val="Balloon Text"/>
    <w:basedOn w:val="a1"/>
    <w:semiHidden/>
    <w:rsid w:val="002F7410"/>
    <w:rPr>
      <w:sz w:val="18"/>
      <w:szCs w:val="18"/>
    </w:rPr>
  </w:style>
  <w:style w:type="character" w:styleId="af9">
    <w:name w:val="page number"/>
    <w:basedOn w:val="a2"/>
    <w:rsid w:val="00016526"/>
  </w:style>
  <w:style w:type="paragraph" w:customStyle="1" w:styleId="Char">
    <w:name w:val="Char"/>
    <w:basedOn w:val="a1"/>
    <w:rsid w:val="00DE1FC0"/>
    <w:pPr>
      <w:widowControl/>
      <w:autoSpaceDE/>
      <w:autoSpaceDN/>
      <w:adjustRightInd/>
      <w:spacing w:line="240" w:lineRule="auto"/>
      <w:jc w:val="both"/>
    </w:pPr>
    <w:rPr>
      <w:rFonts w:ascii="Tahoma" w:hAnsi="Tahoma"/>
      <w:snapToGrid/>
      <w:kern w:val="2"/>
      <w:sz w:val="24"/>
    </w:rPr>
  </w:style>
  <w:style w:type="paragraph" w:styleId="HTML">
    <w:name w:val="HTML Preformatted"/>
    <w:basedOn w:val="a1"/>
    <w:rsid w:val="007816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paragraph" w:styleId="afa">
    <w:name w:val="Body Text Indent"/>
    <w:basedOn w:val="a1"/>
    <w:rsid w:val="00A7644F"/>
    <w:pPr>
      <w:ind w:firstLine="360"/>
    </w:pPr>
  </w:style>
  <w:style w:type="paragraph" w:customStyle="1" w:styleId="Char1CharChar2CharCharCharChar">
    <w:name w:val="Char1 Char Char2 Char Char Char Char"/>
    <w:basedOn w:val="a1"/>
    <w:rsid w:val="00004C0D"/>
    <w:pPr>
      <w:autoSpaceDE/>
      <w:autoSpaceDN/>
      <w:adjustRightInd/>
      <w:spacing w:line="240" w:lineRule="auto"/>
      <w:jc w:val="both"/>
    </w:pPr>
    <w:rPr>
      <w:rFonts w:ascii="Arial" w:hAnsi="Arial" w:cs="Arial"/>
      <w:snapToGrid/>
      <w:kern w:val="2"/>
      <w:szCs w:val="24"/>
    </w:rPr>
  </w:style>
  <w:style w:type="paragraph" w:customStyle="1" w:styleId="CharChar1">
    <w:name w:val="Char Char1"/>
    <w:basedOn w:val="a1"/>
    <w:semiHidden/>
    <w:rsid w:val="00F76992"/>
    <w:pPr>
      <w:widowControl/>
      <w:autoSpaceDE/>
      <w:autoSpaceDN/>
      <w:adjustRightInd/>
      <w:spacing w:after="160" w:line="240" w:lineRule="exact"/>
    </w:pPr>
    <w:rPr>
      <w:rFonts w:ascii="Arial" w:hAnsi="Arial" w:cs="Arial"/>
      <w:snapToGrid/>
      <w:sz w:val="22"/>
      <w:szCs w:val="22"/>
      <w:lang w:eastAsia="en-US"/>
    </w:rPr>
  </w:style>
  <w:style w:type="paragraph" w:customStyle="1" w:styleId="afb">
    <w:name w:val="修订记录"/>
    <w:basedOn w:val="a1"/>
    <w:rsid w:val="00582023"/>
    <w:pPr>
      <w:pageBreakBefore/>
      <w:spacing w:before="300" w:after="150"/>
      <w:jc w:val="center"/>
    </w:pPr>
    <w:rPr>
      <w:rFonts w:ascii="黑体" w:eastAsia="黑体"/>
      <w:snapToGrid/>
      <w:sz w:val="30"/>
      <w:szCs w:val="20"/>
    </w:rPr>
  </w:style>
  <w:style w:type="paragraph" w:customStyle="1" w:styleId="afc">
    <w:name w:val="表头样式"/>
    <w:basedOn w:val="a1"/>
    <w:rsid w:val="00582023"/>
    <w:pPr>
      <w:spacing w:line="240" w:lineRule="auto"/>
      <w:jc w:val="center"/>
    </w:pPr>
    <w:rPr>
      <w:b/>
      <w:snapToGrid/>
      <w:szCs w:val="20"/>
    </w:rPr>
  </w:style>
  <w:style w:type="paragraph" w:customStyle="1" w:styleId="afd">
    <w:name w:val="封面文档标题"/>
    <w:basedOn w:val="a1"/>
    <w:rsid w:val="001A578A"/>
    <w:pPr>
      <w:jc w:val="center"/>
    </w:pPr>
    <w:rPr>
      <w:rFonts w:ascii="Arial" w:hAnsi="Arial"/>
      <w:b/>
      <w:snapToGrid/>
      <w:sz w:val="56"/>
      <w:szCs w:val="20"/>
    </w:rPr>
  </w:style>
  <w:style w:type="paragraph" w:styleId="afe">
    <w:name w:val="table of figures"/>
    <w:basedOn w:val="10"/>
    <w:semiHidden/>
    <w:rsid w:val="001A578A"/>
    <w:pPr>
      <w:spacing w:before="300" w:after="150"/>
      <w:jc w:val="center"/>
    </w:pPr>
    <w:rPr>
      <w:rFonts w:ascii="宋体"/>
      <w:b/>
      <w:bCs/>
      <w:caps/>
      <w:snapToGrid/>
      <w:sz w:val="20"/>
      <w:szCs w:val="20"/>
    </w:rPr>
  </w:style>
  <w:style w:type="paragraph" w:styleId="10">
    <w:name w:val="toc 1"/>
    <w:basedOn w:val="a1"/>
    <w:next w:val="a1"/>
    <w:autoRedefine/>
    <w:semiHidden/>
    <w:rsid w:val="001A578A"/>
  </w:style>
  <w:style w:type="paragraph" w:customStyle="1" w:styleId="aff">
    <w:name w:val="封面表格文本"/>
    <w:basedOn w:val="a1"/>
    <w:rsid w:val="001A578A"/>
    <w:pPr>
      <w:spacing w:line="240" w:lineRule="auto"/>
      <w:jc w:val="center"/>
    </w:pPr>
    <w:rPr>
      <w:b/>
      <w:snapToGrid/>
      <w:sz w:val="24"/>
      <w:szCs w:val="20"/>
    </w:rPr>
  </w:style>
  <w:style w:type="paragraph" w:customStyle="1" w:styleId="aff0">
    <w:name w:val="封面华为技术"/>
    <w:basedOn w:val="a1"/>
    <w:rsid w:val="001A578A"/>
    <w:pPr>
      <w:jc w:val="center"/>
    </w:pPr>
    <w:rPr>
      <w:rFonts w:ascii="黑体" w:eastAsia="黑体"/>
      <w:b/>
      <w:snapToGrid/>
      <w:sz w:val="32"/>
      <w:szCs w:val="20"/>
    </w:rPr>
  </w:style>
  <w:style w:type="paragraph" w:styleId="20">
    <w:name w:val="toc 2"/>
    <w:basedOn w:val="a1"/>
    <w:next w:val="a1"/>
    <w:autoRedefine/>
    <w:semiHidden/>
    <w:rsid w:val="00C75E06"/>
    <w:pPr>
      <w:ind w:left="210"/>
    </w:pPr>
  </w:style>
  <w:style w:type="paragraph" w:styleId="30">
    <w:name w:val="toc 3"/>
    <w:basedOn w:val="a1"/>
    <w:next w:val="a1"/>
    <w:autoRedefine/>
    <w:semiHidden/>
    <w:rsid w:val="00C75E06"/>
    <w:pPr>
      <w:ind w:left="420"/>
    </w:pPr>
  </w:style>
  <w:style w:type="character" w:styleId="aff1">
    <w:name w:val="Hyperlink"/>
    <w:rsid w:val="00C75E06"/>
    <w:rPr>
      <w:color w:val="0000FF"/>
      <w:u w:val="single"/>
    </w:rPr>
  </w:style>
  <w:style w:type="paragraph" w:styleId="aff2">
    <w:name w:val="No Spacing"/>
    <w:link w:val="Char0"/>
    <w:uiPriority w:val="1"/>
    <w:qFormat/>
    <w:rsid w:val="00721AAD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2"/>
    <w:link w:val="aff2"/>
    <w:uiPriority w:val="1"/>
    <w:rsid w:val="00721AAD"/>
    <w:rPr>
      <w:rFonts w:asciiTheme="minorHAnsi" w:eastAsiaTheme="minorEastAsia" w:hAnsiTheme="minorHAnsi" w:cstheme="minorBidi"/>
      <w:sz w:val="22"/>
      <w:szCs w:val="22"/>
    </w:rPr>
  </w:style>
  <w:style w:type="paragraph" w:styleId="aff3">
    <w:name w:val="List Paragraph"/>
    <w:basedOn w:val="a1"/>
    <w:uiPriority w:val="34"/>
    <w:qFormat/>
    <w:rsid w:val="002A3A3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verBox\&#27169;&#29256;1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4E2F40-E75D-4CCD-AA47-29D7F714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模版1.dotm</Template>
  <TotalTime>615</TotalTime>
  <Pages>7</Pages>
  <Words>370</Words>
  <Characters>2114</Characters>
  <Application>Microsoft Office Word</Application>
  <DocSecurity>0</DocSecurity>
  <Lines>17</Lines>
  <Paragraphs>4</Paragraphs>
  <ScaleCrop>false</ScaleCrop>
  <Company>clw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tmux学习笔记</dc:title>
  <dc:creator>liwill</dc:creator>
  <cp:lastModifiedBy>clw</cp:lastModifiedBy>
  <cp:revision>7</cp:revision>
  <dcterms:created xsi:type="dcterms:W3CDTF">2012-08-28T07:44:00Z</dcterms:created>
  <dcterms:modified xsi:type="dcterms:W3CDTF">2013-05-24T16:23:00Z</dcterms:modified>
</cp:coreProperties>
</file>